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15F04AB" w14:textId="77777777" w:rsidR="00B63DE0" w:rsidRPr="00525CFD" w:rsidRDefault="00C5794C">
      <w:pPr>
        <w:pStyle w:val="Title"/>
        <w:rPr>
          <w:sz w:val="44"/>
          <w:lang w:val="en-GB"/>
        </w:rPr>
      </w:pPr>
      <w:r>
        <w:rPr>
          <w:sz w:val="44"/>
        </w:rPr>
        <w:t>Έγγραφο</w:t>
      </w:r>
      <w:r w:rsidRPr="00525CFD">
        <w:rPr>
          <w:sz w:val="44"/>
          <w:lang w:val="en-GB"/>
        </w:rPr>
        <w:t xml:space="preserve"> </w:t>
      </w:r>
      <w:r>
        <w:rPr>
          <w:sz w:val="44"/>
        </w:rPr>
        <w:t>απαιτήσεων</w:t>
      </w:r>
      <w:r w:rsidRPr="00525CFD">
        <w:rPr>
          <w:sz w:val="44"/>
          <w:lang w:val="en-GB"/>
        </w:rPr>
        <w:t xml:space="preserve"> </w:t>
      </w:r>
      <w:r>
        <w:rPr>
          <w:sz w:val="44"/>
        </w:rPr>
        <w:t>εμπλεκομένων</w:t>
      </w:r>
      <w:r w:rsidRPr="00525CFD">
        <w:rPr>
          <w:sz w:val="44"/>
          <w:lang w:val="en-GB"/>
        </w:rPr>
        <w:t xml:space="preserve"> </w:t>
      </w:r>
      <w:r>
        <w:rPr>
          <w:sz w:val="44"/>
        </w:rPr>
        <w:t>μερών</w:t>
      </w:r>
      <w:r w:rsidRPr="00525CFD">
        <w:rPr>
          <w:sz w:val="44"/>
          <w:lang w:val="en-GB"/>
        </w:rPr>
        <w:t xml:space="preserve"> (StRS)</w:t>
      </w:r>
      <w:r w:rsidRPr="00525CFD">
        <w:rPr>
          <w:sz w:val="44"/>
          <w:lang w:val="en-GB"/>
        </w:rPr>
        <w:br/>
      </w:r>
      <w:r w:rsidRPr="00525CFD">
        <w:rPr>
          <w:sz w:val="44"/>
          <w:lang w:val="en-GB"/>
        </w:rPr>
        <w:t>Stakeholders Requirements Specification</w:t>
      </w:r>
    </w:p>
    <w:p w14:paraId="2542D2C3" w14:textId="77777777" w:rsidR="00B63DE0" w:rsidRDefault="00C5794C">
      <w:pPr>
        <w:pStyle w:val="Description"/>
      </w:pPr>
      <w:r>
        <w:t>ΠΡΟΣΑΡΜΟΓΗ ΤΟΥ ΑΝΤΙΣΤΟΙΧΟΥ ΕΓΓΡΑΦΟΥ ΤΟΥ ΠΡΟΤΥΠΟΥ ISO/IEC/IEEE 29148:2011</w:t>
      </w:r>
    </w:p>
    <w:p w14:paraId="0F9C56FD" w14:textId="77777777" w:rsidR="00B63DE0" w:rsidRDefault="00B63DE0">
      <w:pPr>
        <w:pStyle w:val="Description"/>
        <w:rPr>
          <w:i w:val="0"/>
          <w:iCs/>
        </w:rPr>
      </w:pPr>
    </w:p>
    <w:p w14:paraId="7BC1DAB5" w14:textId="77777777" w:rsidR="00B63DE0" w:rsidRDefault="00C5794C">
      <w:pPr>
        <w:pStyle w:val="Subtitle"/>
      </w:pPr>
      <w:r>
        <w:t>ΓΕΝΙΚΟ ΚΟΙΝΟ</w:t>
      </w:r>
    </w:p>
    <w:p w14:paraId="56F057CD" w14:textId="77777777" w:rsidR="00B63DE0" w:rsidRDefault="00C5794C">
      <w:pPr>
        <w:pStyle w:val="Heading1"/>
        <w:ind w:start="18pt" w:hanging="18pt"/>
      </w:pPr>
      <w:r>
        <w:t>1. Εισαγωγή</w:t>
      </w:r>
    </w:p>
    <w:p w14:paraId="5D652BA9" w14:textId="77777777" w:rsidR="00B63DE0" w:rsidRDefault="00C5794C">
      <w:pPr>
        <w:pStyle w:val="Heading2"/>
      </w:pPr>
      <w:r>
        <w:t>1.1</w:t>
      </w:r>
      <w:r>
        <w:tab/>
        <w:t>Ταυτότητα - επιχειρησιακοί στόχοι</w:t>
      </w:r>
    </w:p>
    <w:p w14:paraId="0D48EA95" w14:textId="77777777" w:rsidR="00B63DE0" w:rsidRDefault="00C5794C">
      <w:pPr>
        <w:pStyle w:val="Description"/>
        <w:rPr>
          <w:i w:val="0"/>
          <w:iCs/>
        </w:rPr>
      </w:pPr>
      <w:r>
        <w:rPr>
          <w:i w:val="0"/>
          <w:iCs/>
        </w:rPr>
        <w:t xml:space="preserve">Ως γενικό </w:t>
      </w:r>
      <w:r>
        <w:rPr>
          <w:i w:val="0"/>
          <w:iCs/>
        </w:rPr>
        <w:t xml:space="preserve">κοινό επιθυμούμε να γνωρίζουμε στα πλαίσια του υψηλού ενδιαφέροντος για την κλιματική αλλαγή και τα περιβαλλοντικά ζητήματα την ποσότητα της καταναλισκόμενης ενέργειας καθώς και τις πηγές παραγωγής της ενέργειας που χρησιμοποιούμε. Στα πλαίσια του γενικού </w:t>
      </w:r>
      <w:r>
        <w:rPr>
          <w:i w:val="0"/>
          <w:iCs/>
        </w:rPr>
        <w:t>κοινού δεν θα περιλαμβάνονται οι μεμονωμένοι παραγωγοί ενέργειας (φωτοβολταϊκά κλπ.). Η συγκεκριμένη μερίδα κόσμου εντάσσεται στις εταιρείες παραγωγής ηλεκτρικής ενέργειας.</w:t>
      </w:r>
    </w:p>
    <w:p w14:paraId="415C1718" w14:textId="77777777" w:rsidR="00B63DE0" w:rsidRDefault="00C5794C">
      <w:pPr>
        <w:pStyle w:val="Heading2"/>
      </w:pPr>
      <w:r>
        <w:t>1.2</w:t>
      </w:r>
      <w:r>
        <w:tab/>
        <w:t>Περίγραμμα επιχειρησιακών λειτουργιών</w:t>
      </w:r>
    </w:p>
    <w:p w14:paraId="04EEB9B5" w14:textId="77777777" w:rsidR="00B63DE0" w:rsidRDefault="00C5794C">
      <w:pPr>
        <w:pStyle w:val="Standard"/>
        <w:spacing w:before="12pt" w:line="12pt" w:lineRule="exact"/>
        <w:ind w:start="28.35pt" w:hanging="28.35pt"/>
        <w:rPr>
          <w:rFonts w:eastAsia="Calibri" w:cs="Times New Roman"/>
          <w:iCs/>
          <w:color w:val="8496B0"/>
          <w:kern w:val="0"/>
          <w:sz w:val="20"/>
          <w:lang w:eastAsia="en-US" w:bidi="ar-SA"/>
        </w:rPr>
      </w:pPr>
      <w:r>
        <w:rPr>
          <w:rFonts w:eastAsia="Calibri" w:cs="Times New Roman"/>
          <w:iCs/>
          <w:color w:val="8496B0"/>
          <w:kern w:val="0"/>
          <w:sz w:val="20"/>
          <w:lang w:eastAsia="en-US" w:bidi="ar-SA"/>
        </w:rPr>
        <w:t>Αφού o administrator δημιουργήσει τον λογ</w:t>
      </w:r>
      <w:r>
        <w:rPr>
          <w:rFonts w:eastAsia="Calibri" w:cs="Times New Roman"/>
          <w:iCs/>
          <w:color w:val="8496B0"/>
          <w:kern w:val="0"/>
          <w:sz w:val="20"/>
          <w:lang w:eastAsia="en-US" w:bidi="ar-SA"/>
        </w:rPr>
        <w:t>αριασμό μας :</w:t>
      </w:r>
    </w:p>
    <w:p w14:paraId="5556FAE4" w14:textId="77777777" w:rsidR="00B63DE0" w:rsidRDefault="00C5794C">
      <w:pPr>
        <w:pStyle w:val="Standard"/>
        <w:spacing w:before="12pt" w:line="12pt" w:lineRule="exact"/>
        <w:ind w:start="28.35pt" w:hanging="28.35pt"/>
      </w:pPr>
      <w:r>
        <w:rPr>
          <w:noProof/>
          <w:color w:val="000000"/>
        </w:rPr>
        <w:drawing>
          <wp:anchor distT="0" distB="0" distL="114300" distR="114300" simplePos="0" relativeHeight="251658240" behindDoc="0" locked="0" layoutInCell="1" allowOverlap="1" wp14:anchorId="0667B9A3" wp14:editId="5449449B">
            <wp:simplePos x="0" y="0"/>
            <wp:positionH relativeFrom="margin">
              <wp:align>center</wp:align>
            </wp:positionH>
            <wp:positionV relativeFrom="paragraph">
              <wp:posOffset>266703</wp:posOffset>
            </wp:positionV>
            <wp:extent cx="1152528" cy="4010028"/>
            <wp:effectExtent l="0" t="0" r="9522" b="9522"/>
            <wp:wrapSquare wrapText="bothSides"/>
            <wp:docPr id="1" name="Εικόνα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152528" cy="4010028"/>
                    </a:xfrm>
                    <a:prstGeom prst="rect">
                      <a:avLst/>
                    </a:prstGeom>
                    <a:noFill/>
                    <a:ln>
                      <a:noFill/>
                      <a:prstDash/>
                    </a:ln>
                  </pic:spPr>
                </pic:pic>
              </a:graphicData>
            </a:graphic>
          </wp:anchor>
        </w:drawing>
      </w:r>
    </w:p>
    <w:p w14:paraId="04E3E821" w14:textId="77777777" w:rsidR="00B63DE0" w:rsidRDefault="00B63DE0">
      <w:pPr>
        <w:pStyle w:val="Standard"/>
        <w:spacing w:before="12pt" w:line="12pt" w:lineRule="exact"/>
        <w:ind w:start="28.35pt" w:hanging="28.35pt"/>
        <w:rPr>
          <w:color w:val="000000"/>
        </w:rPr>
      </w:pPr>
    </w:p>
    <w:p w14:paraId="364CF1A9" w14:textId="77777777" w:rsidR="00B63DE0" w:rsidRDefault="00B63DE0">
      <w:pPr>
        <w:pStyle w:val="Standard"/>
        <w:spacing w:before="12pt" w:line="12pt" w:lineRule="exact"/>
        <w:ind w:start="28.35pt" w:hanging="28.35pt"/>
        <w:rPr>
          <w:color w:val="000000"/>
        </w:rPr>
      </w:pPr>
    </w:p>
    <w:p w14:paraId="40DFB8A9" w14:textId="77777777" w:rsidR="00B63DE0" w:rsidRDefault="00B63DE0">
      <w:pPr>
        <w:pStyle w:val="Standard"/>
        <w:spacing w:before="12pt" w:line="12pt" w:lineRule="exact"/>
        <w:ind w:start="28.35pt" w:hanging="28.35pt"/>
        <w:rPr>
          <w:color w:val="000000"/>
        </w:rPr>
      </w:pPr>
    </w:p>
    <w:p w14:paraId="61BC042F" w14:textId="77777777" w:rsidR="00B63DE0" w:rsidRDefault="00B63DE0">
      <w:pPr>
        <w:pStyle w:val="Standard"/>
        <w:spacing w:before="12pt" w:line="12pt" w:lineRule="exact"/>
        <w:ind w:start="28.35pt" w:hanging="28.35pt"/>
        <w:rPr>
          <w:color w:val="000000"/>
        </w:rPr>
      </w:pPr>
    </w:p>
    <w:p w14:paraId="04F96249" w14:textId="77777777" w:rsidR="00B63DE0" w:rsidRDefault="00B63DE0">
      <w:pPr>
        <w:pStyle w:val="Standard"/>
        <w:spacing w:before="12pt" w:line="12pt" w:lineRule="exact"/>
        <w:ind w:start="28.35pt" w:hanging="28.35pt"/>
        <w:rPr>
          <w:color w:val="000000"/>
        </w:rPr>
      </w:pPr>
    </w:p>
    <w:p w14:paraId="6E3C2A83" w14:textId="77777777" w:rsidR="00B63DE0" w:rsidRDefault="00B63DE0">
      <w:pPr>
        <w:pStyle w:val="Standard"/>
        <w:spacing w:before="12pt" w:line="12pt" w:lineRule="exact"/>
        <w:ind w:start="28.35pt" w:hanging="28.35pt"/>
        <w:rPr>
          <w:color w:val="000000"/>
        </w:rPr>
      </w:pPr>
    </w:p>
    <w:p w14:paraId="1537D2F0" w14:textId="77777777" w:rsidR="00B63DE0" w:rsidRDefault="00B63DE0">
      <w:pPr>
        <w:pStyle w:val="Standard"/>
        <w:spacing w:before="12pt" w:line="12pt" w:lineRule="exact"/>
        <w:ind w:start="28.35pt" w:hanging="28.35pt"/>
        <w:rPr>
          <w:color w:val="000000"/>
        </w:rPr>
      </w:pPr>
    </w:p>
    <w:p w14:paraId="19A3F1AB" w14:textId="77777777" w:rsidR="00B63DE0" w:rsidRDefault="00B63DE0">
      <w:pPr>
        <w:pStyle w:val="Standard"/>
        <w:spacing w:before="12pt" w:line="12pt" w:lineRule="exact"/>
        <w:ind w:start="28.35pt" w:hanging="28.35pt"/>
        <w:rPr>
          <w:color w:val="000000"/>
        </w:rPr>
      </w:pPr>
    </w:p>
    <w:p w14:paraId="417AF49A" w14:textId="77777777" w:rsidR="00B63DE0" w:rsidRDefault="00B63DE0">
      <w:pPr>
        <w:pStyle w:val="Standard"/>
        <w:spacing w:before="12pt" w:line="12pt" w:lineRule="exact"/>
        <w:ind w:start="28.35pt" w:hanging="28.35pt"/>
        <w:rPr>
          <w:color w:val="000000"/>
        </w:rPr>
      </w:pPr>
    </w:p>
    <w:p w14:paraId="25069CBA" w14:textId="77777777" w:rsidR="00B63DE0" w:rsidRDefault="00B63DE0">
      <w:pPr>
        <w:pStyle w:val="Standard"/>
        <w:spacing w:before="12pt" w:line="12pt" w:lineRule="exact"/>
        <w:ind w:start="28.35pt" w:hanging="28.35pt"/>
        <w:rPr>
          <w:color w:val="000000"/>
        </w:rPr>
      </w:pPr>
    </w:p>
    <w:p w14:paraId="09B74AD0" w14:textId="77777777" w:rsidR="00B63DE0" w:rsidRDefault="00B63DE0">
      <w:pPr>
        <w:pStyle w:val="Standard"/>
        <w:spacing w:before="12pt" w:line="12pt" w:lineRule="exact"/>
        <w:ind w:start="28.35pt" w:hanging="28.35pt"/>
        <w:rPr>
          <w:color w:val="000000"/>
        </w:rPr>
      </w:pPr>
    </w:p>
    <w:p w14:paraId="57BDCCBA" w14:textId="77777777" w:rsidR="00B63DE0" w:rsidRDefault="00B63DE0">
      <w:pPr>
        <w:pStyle w:val="Standard"/>
        <w:spacing w:before="12pt" w:line="12pt" w:lineRule="exact"/>
        <w:ind w:start="28.35pt" w:hanging="28.35pt"/>
        <w:rPr>
          <w:color w:val="000000"/>
        </w:rPr>
      </w:pPr>
    </w:p>
    <w:p w14:paraId="2763DA22" w14:textId="77777777" w:rsidR="00B63DE0" w:rsidRDefault="00C5794C">
      <w:pPr>
        <w:pStyle w:val="Heading1"/>
      </w:pPr>
      <w:r w:rsidRPr="00525CFD">
        <w:lastRenderedPageBreak/>
        <w:t xml:space="preserve">2. </w:t>
      </w:r>
      <w:r>
        <w:t>Αναφορές - πηγές πληροφοριών</w:t>
      </w:r>
    </w:p>
    <w:p w14:paraId="3CB406AB" w14:textId="77777777" w:rsidR="00B63DE0" w:rsidRDefault="00C5794C">
      <w:pPr>
        <w:pStyle w:val="Description"/>
        <w:rPr>
          <w:i w:val="0"/>
          <w:iCs/>
        </w:rPr>
      </w:pPr>
      <w:r>
        <w:rPr>
          <w:i w:val="0"/>
          <w:iCs/>
        </w:rPr>
        <w:t>Τα δεδομένα προέρχονται από τον διαδικτυακό ιστότοπο transparency.entsoe.eu .</w:t>
      </w:r>
    </w:p>
    <w:p w14:paraId="6170B06D" w14:textId="77777777" w:rsidR="00B63DE0" w:rsidRDefault="00C5794C">
      <w:pPr>
        <w:pStyle w:val="Heading1"/>
        <w:ind w:start="18pt" w:hanging="18pt"/>
      </w:pPr>
      <w:r>
        <w:t>3. Λειτουργικές απαιτήσεις επιχειρησιακού περιβάλλοντος</w:t>
      </w:r>
    </w:p>
    <w:p w14:paraId="3B2D2B6D" w14:textId="77777777" w:rsidR="00B63DE0" w:rsidRDefault="00C5794C">
      <w:pPr>
        <w:pStyle w:val="Heading2"/>
      </w:pPr>
      <w:r>
        <w:t>3.1</w:t>
      </w:r>
      <w:r>
        <w:tab/>
        <w:t>Επιχειρησιακές διαδικασίες</w:t>
      </w:r>
    </w:p>
    <w:p w14:paraId="4EE7C8AB" w14:textId="77777777" w:rsidR="00B63DE0" w:rsidRDefault="00C5794C">
      <w:pPr>
        <w:pStyle w:val="Description"/>
        <w:rPr>
          <w:i w:val="0"/>
          <w:iCs/>
        </w:rPr>
      </w:pPr>
      <w:r>
        <w:rPr>
          <w:i w:val="0"/>
          <w:iCs/>
        </w:rPr>
        <w:t xml:space="preserve">Κατά την εγγραφή του </w:t>
      </w:r>
      <w:r>
        <w:rPr>
          <w:i w:val="0"/>
          <w:iCs/>
        </w:rPr>
        <w:t>χρήστη καταχωρούνται το username, το password και το email του. Μόλις γίνει η εγγραφή αποστέλλεται email στη διεύθυνση που δηλώθηκε. Ακολούθως, σε κάθε log in ο χρήστης καλείται να δώσει έγκυρο συνδυασμό username  password και στην συνέχεια μέσα από την πλ</w:t>
      </w:r>
      <w:r>
        <w:rPr>
          <w:i w:val="0"/>
          <w:iCs/>
        </w:rPr>
        <w:t>οήγηση στην εφαρμογή επιλέγει τα δεδομένα που επιθυμεί. Ειδικότερα, επιλέγει τι είδους δεδομένα θέλει και ανάλογα τις υπόλοιπες παραμέτρους .Τέλος κάνει log out.</w:t>
      </w:r>
    </w:p>
    <w:p w14:paraId="2D0A1A52" w14:textId="77777777" w:rsidR="00B63DE0" w:rsidRDefault="00C5794C">
      <w:pPr>
        <w:pStyle w:val="Heading2"/>
      </w:pPr>
      <w:r>
        <w:t>3.2</w:t>
      </w:r>
      <w:r>
        <w:tab/>
      </w:r>
      <w:r>
        <w:tab/>
        <w:t>Δείκτες ποιότητας</w:t>
      </w:r>
    </w:p>
    <w:p w14:paraId="77A0793A" w14:textId="77777777" w:rsidR="00B63DE0" w:rsidRDefault="00C5794C">
      <w:pPr>
        <w:pStyle w:val="Description"/>
        <w:rPr>
          <w:i w:val="0"/>
          <w:iCs/>
        </w:rPr>
      </w:pPr>
      <w:r>
        <w:rPr>
          <w:i w:val="0"/>
          <w:iCs/>
        </w:rPr>
        <w:t xml:space="preserve">Ως δείκτες ποιότητας θεωρούμε την ταχύτητα φόρτωσης των δεδομένων, τις </w:t>
      </w:r>
      <w:r>
        <w:rPr>
          <w:i w:val="0"/>
          <w:iCs/>
        </w:rPr>
        <w:t xml:space="preserve">κριτικές της εφαρμογής, την συχνότητα σφαλμάτων χρήσης της εφαρμογής καθώς και το  πλήθος των χρηστών. Τέλος, η εμφάνιση της εφαρμογής καθώς ένα καλοσχεδιασμένο  UI μπορεί να κάνει καλή εντύπωση σε πολλούς χρήστες οι οποίοι με την σειρά τους να προτείνουν </w:t>
      </w:r>
      <w:r>
        <w:rPr>
          <w:i w:val="0"/>
          <w:iCs/>
        </w:rPr>
        <w:t>την εφαρμογή σε άλλους χρήστες.</w:t>
      </w:r>
    </w:p>
    <w:p w14:paraId="6257A42C" w14:textId="77777777" w:rsidR="00B63DE0" w:rsidRDefault="00C5794C">
      <w:pPr>
        <w:pStyle w:val="Heading1"/>
      </w:pPr>
      <w:r w:rsidRPr="00525CFD">
        <w:t xml:space="preserve">4. </w:t>
      </w:r>
      <w:r>
        <w:t>Έκθεση απαιτήσεων χρηστών</w:t>
      </w:r>
    </w:p>
    <w:p w14:paraId="574220CC"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Εξασφάλιση της ασφάλειας του χρήστη, δηλαδή απόλυτη ασφάλεια των προσωπικών του δεδομένων</w:t>
      </w:r>
    </w:p>
    <w:p w14:paraId="1EF112C5"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Ευκολία χρήσης της εφαρμογής, γραφικό περιβάλλον, ωραία παρουσίαση δεδομένων</w:t>
      </w:r>
    </w:p>
    <w:p w14:paraId="2169CF2F"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Ταχύτητα απόκρισης χωρίς σφά</w:t>
      </w:r>
      <w:r>
        <w:rPr>
          <w:rFonts w:eastAsia="Calibri" w:cs="Times New Roman"/>
          <w:iCs/>
          <w:color w:val="8496B0"/>
          <w:kern w:val="0"/>
          <w:sz w:val="20"/>
          <w:lang w:eastAsia="en-US" w:bidi="ar-SA"/>
        </w:rPr>
        <w:t>λματα.</w:t>
      </w:r>
    </w:p>
    <w:p w14:paraId="733DF9B7"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Απεριόριστη πρόσβαση στα δεδομένα.</w:t>
      </w:r>
    </w:p>
    <w:p w14:paraId="2BA1D1CD" w14:textId="77777777" w:rsidR="00B63DE0" w:rsidRDefault="00C5794C">
      <w:pPr>
        <w:pStyle w:val="Heading1"/>
      </w:pPr>
      <w:r>
        <w:t>5. Αρχές του προτεινόμενου συστήματος</w:t>
      </w:r>
    </w:p>
    <w:p w14:paraId="79FA63BC"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Εξασφάλιση ανωνυμίας χρήστη.</w:t>
      </w:r>
    </w:p>
    <w:p w14:paraId="15D12154"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Κριτικές που βασίζονται στην αντικειμενικότητα.</w:t>
      </w:r>
    </w:p>
    <w:p w14:paraId="12F85B13" w14:textId="77777777" w:rsidR="00B63DE0" w:rsidRDefault="00C5794C">
      <w:pPr>
        <w:pStyle w:val="Heading1"/>
      </w:pPr>
      <w:r>
        <w:t>6. Περιορισμοί στο πλαίσιο του έργου</w:t>
      </w:r>
    </w:p>
    <w:p w14:paraId="5CCAAD49"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N/A.</w:t>
      </w:r>
    </w:p>
    <w:p w14:paraId="6666AB00" w14:textId="77777777" w:rsidR="00B63DE0" w:rsidRDefault="00C5794C">
      <w:pPr>
        <w:pStyle w:val="Heading1"/>
      </w:pPr>
      <w:r>
        <w:t>7. Παράρτημα: ακρωνύμια και συντομογραφίες</w:t>
      </w:r>
    </w:p>
    <w:p w14:paraId="0BBB04E8" w14:textId="77777777" w:rsidR="00B63DE0" w:rsidRDefault="00C5794C">
      <w:pPr>
        <w:pStyle w:val="Standard"/>
        <w:spacing w:before="6pt" w:line="12pt" w:lineRule="exact"/>
      </w:pPr>
      <w:r>
        <w:rPr>
          <w:rFonts w:eastAsia="Calibri" w:cs="Times New Roman"/>
          <w:iCs/>
          <w:color w:val="8496B0"/>
          <w:kern w:val="0"/>
          <w:sz w:val="20"/>
          <w:lang w:eastAsia="en-US" w:bidi="ar-SA"/>
        </w:rPr>
        <w:t>N/A</w:t>
      </w:r>
      <w:r w:rsidRPr="00525CFD">
        <w:rPr>
          <w:rFonts w:eastAsia="Calibri" w:cs="Times New Roman"/>
          <w:iCs/>
          <w:color w:val="8496B0"/>
          <w:kern w:val="0"/>
          <w:sz w:val="20"/>
          <w:lang w:eastAsia="en-US" w:bidi="ar-SA"/>
        </w:rPr>
        <w:t>.</w:t>
      </w:r>
    </w:p>
    <w:p w14:paraId="20B7ECF5" w14:textId="77777777" w:rsidR="00B63DE0" w:rsidRDefault="00B63DE0">
      <w:pPr>
        <w:pStyle w:val="Standard"/>
        <w:spacing w:before="6pt" w:line="12pt" w:lineRule="exact"/>
        <w:rPr>
          <w:rFonts w:eastAsia="Calibri" w:cs="Calibri"/>
          <w:sz w:val="24"/>
        </w:rPr>
      </w:pPr>
    </w:p>
    <w:p w14:paraId="4B0A4114" w14:textId="77777777" w:rsidR="00B63DE0" w:rsidRDefault="00B63DE0">
      <w:pPr>
        <w:pStyle w:val="Standard"/>
        <w:spacing w:before="6pt" w:line="12pt" w:lineRule="exact"/>
        <w:rPr>
          <w:rFonts w:eastAsia="Calibri" w:cs="Calibri"/>
          <w:i/>
          <w:color w:val="8496B0"/>
          <w:sz w:val="20"/>
        </w:rPr>
      </w:pPr>
    </w:p>
    <w:p w14:paraId="636F8071" w14:textId="77777777" w:rsidR="00B63DE0" w:rsidRDefault="00C5794C">
      <w:pPr>
        <w:pStyle w:val="Subtitle"/>
      </w:pPr>
      <w:r>
        <w:lastRenderedPageBreak/>
        <w:t>ΕΤΑΙΡΙΕΣ ΠΑΡΑΓΩΓΗΣ ΗΛΕΚΤΡΙΚΗΣ ΕΝΕΡΓΕΙΑΣ</w:t>
      </w:r>
    </w:p>
    <w:p w14:paraId="479F69A2" w14:textId="77777777" w:rsidR="00B63DE0" w:rsidRDefault="00C5794C">
      <w:pPr>
        <w:pStyle w:val="Heading1"/>
        <w:ind w:start="18pt" w:hanging="18pt"/>
      </w:pPr>
      <w:r>
        <w:t>1. Εισαγωγή</w:t>
      </w:r>
    </w:p>
    <w:p w14:paraId="49A44BFC" w14:textId="77777777" w:rsidR="00B63DE0" w:rsidRDefault="00C5794C">
      <w:pPr>
        <w:pStyle w:val="Heading2"/>
      </w:pPr>
      <w:r>
        <w:t>1.1</w:t>
      </w:r>
      <w:r>
        <w:tab/>
        <w:t>Ταυτότητα - επιχειρησιακοί στόχοι</w:t>
      </w:r>
    </w:p>
    <w:p w14:paraId="3F03DE1C"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Ως επιχειρήσεις παραγωγής ηλεκτρικής ενέργειας θέλουμε μια πλήρη εικόνα της αγοράς ηλεκτρικής ενέργειας. Ζητούμε μια προσέγγιση της κατανάλωσης του μέλλοντος ώστε να </w:t>
      </w:r>
      <w:r>
        <w:rPr>
          <w:rFonts w:eastAsia="Calibri" w:cs="Times New Roman"/>
          <w:iCs/>
          <w:color w:val="8496B0"/>
          <w:kern w:val="0"/>
          <w:sz w:val="20"/>
          <w:lang w:eastAsia="en-US" w:bidi="ar-SA"/>
        </w:rPr>
        <w:t>υπάρχει δυνατότητα πρόβλεψης των αναγκών και της παραγωγής με στόχο να είναι δυνατή η διαμόρφωση των τιμών. Επιπλέον, θέλουμε να έχουμε ξεκάθαρη εικόνα από τον τρόπο παραγωγής της ενέργειας .</w:t>
      </w:r>
    </w:p>
    <w:p w14:paraId="126CB0AA" w14:textId="77777777" w:rsidR="00B63DE0" w:rsidRDefault="00C5794C">
      <w:pPr>
        <w:pStyle w:val="Heading2"/>
      </w:pPr>
      <w:r>
        <w:t>1.2</w:t>
      </w:r>
      <w:r>
        <w:tab/>
        <w:t>Περίγραμμα επιχειρησιακών λειτουργιών</w:t>
      </w:r>
    </w:p>
    <w:p w14:paraId="6EC23116"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Είσοδος στην εφαρμογή </w:t>
      </w:r>
      <w:r>
        <w:rPr>
          <w:rFonts w:eastAsia="Calibri" w:cs="Times New Roman"/>
          <w:iCs/>
          <w:color w:val="8496B0"/>
          <w:kern w:val="0"/>
          <w:sz w:val="20"/>
          <w:lang w:eastAsia="en-US" w:bidi="ar-SA"/>
        </w:rPr>
        <w:t>-&gt; Συλλογή δεδομένων από την εφαρμογή -&gt; Έξοδος από την εφαρμογή -&gt;  ανάλυση των δεδομένων -&gt; λήψη αποφάσεων</w:t>
      </w:r>
    </w:p>
    <w:p w14:paraId="2AE21633" w14:textId="77777777" w:rsidR="00B63DE0" w:rsidRDefault="00C5794C">
      <w:pPr>
        <w:pStyle w:val="Heading1"/>
        <w:ind w:start="18pt" w:hanging="18pt"/>
      </w:pPr>
      <w:r w:rsidRPr="00525CFD">
        <w:t xml:space="preserve">2. </w:t>
      </w:r>
      <w:r>
        <w:t>Αναφορές - πηγές πληροφοριών</w:t>
      </w:r>
    </w:p>
    <w:p w14:paraId="3E7A6A16"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Τα δεδομένα προέρχονται από τον διαδικτυακό ιστότοπο transparency.entsoe.eu .</w:t>
      </w:r>
    </w:p>
    <w:p w14:paraId="7944935F" w14:textId="77777777" w:rsidR="00B63DE0" w:rsidRDefault="00C5794C">
      <w:pPr>
        <w:pStyle w:val="Heading1"/>
        <w:ind w:start="18pt" w:hanging="18pt"/>
      </w:pPr>
      <w:r>
        <w:t>3. Λειτουργικές απαιτήσεις επιχειρησι</w:t>
      </w:r>
      <w:r>
        <w:t>ακού περιβάλλοντος</w:t>
      </w:r>
    </w:p>
    <w:p w14:paraId="56D6AB5B" w14:textId="77777777" w:rsidR="00B63DE0" w:rsidRDefault="00C5794C">
      <w:pPr>
        <w:pStyle w:val="Heading2"/>
      </w:pPr>
      <w:r>
        <w:t>3.1</w:t>
      </w:r>
      <w:r>
        <w:tab/>
        <w:t>Επιχειρησιακές διαδικασίες</w:t>
      </w:r>
    </w:p>
    <w:p w14:paraId="0478A80A"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Αποκόμιση δεδομένων για τις περιοχές ενδιαφέροντος.</w:t>
      </w:r>
    </w:p>
    <w:p w14:paraId="23D34347"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Μελέτη, ανάλυση και επεξεργασία των δεδομένων αυτών μέσω ειδικών προγραμμάτων και εξαγωγή συμπερασμάτων.</w:t>
      </w:r>
    </w:p>
    <w:p w14:paraId="7AC8C4BE" w14:textId="77777777" w:rsidR="00B63DE0" w:rsidRDefault="00C5794C">
      <w:pPr>
        <w:pStyle w:val="Heading2"/>
      </w:pPr>
      <w:r>
        <w:t>3.2</w:t>
      </w:r>
      <w:r>
        <w:tab/>
      </w:r>
      <w:r>
        <w:tab/>
        <w:t>Δείκτες ποιότητας</w:t>
      </w:r>
    </w:p>
    <w:p w14:paraId="0330B7F2"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Αξιοπιστία της εφαρμογής, </w:t>
      </w:r>
      <w:r>
        <w:rPr>
          <w:rFonts w:eastAsia="Calibri" w:cs="Times New Roman"/>
          <w:iCs/>
          <w:color w:val="8496B0"/>
          <w:kern w:val="0"/>
          <w:sz w:val="20"/>
          <w:lang w:eastAsia="en-US" w:bidi="ar-SA"/>
        </w:rPr>
        <w:t>δηλαδή κατά πόσο τα δεδομένα προέρχονται από αξιόπιστες πηγές.</w:t>
      </w:r>
    </w:p>
    <w:p w14:paraId="7F0D6965"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Ποιότητα δεδομένων. Τα δεδομένα πρέπει να είναι καλής ποιότητας ώστε η ανάλυση τους να οδηγεί σε σωστά συμπεράσματα. Η ποιότητα των δεδομένων είναι ιδιαίτερα σημαντικός παράγοντας για τις μεγάλ</w:t>
      </w:r>
      <w:r>
        <w:rPr>
          <w:rFonts w:eastAsia="Calibri" w:cs="Times New Roman"/>
          <w:iCs/>
          <w:color w:val="8496B0"/>
          <w:kern w:val="0"/>
          <w:sz w:val="20"/>
          <w:lang w:eastAsia="en-US" w:bidi="ar-SA"/>
        </w:rPr>
        <w:t>ες επιχειρήσεις γιατί η στρατηγική που ακολουθούν πρέπει να έχει όσο το δυνατόν καλύτερα αναλυμένο το ρίσκο.</w:t>
      </w:r>
    </w:p>
    <w:p w14:paraId="40914786"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Ποσότητα δεδομένων, δηλαδή κατά πόσο η εφαρμογή μας περιέχει τα ζητούμενα δεδομένα από την εταιρεία.</w:t>
      </w:r>
    </w:p>
    <w:p w14:paraId="2071A597" w14:textId="77777777" w:rsidR="00B63DE0" w:rsidRDefault="00C5794C">
      <w:pPr>
        <w:pStyle w:val="Heading1"/>
        <w:ind w:start="18pt" w:hanging="18pt"/>
      </w:pPr>
      <w:r w:rsidRPr="00525CFD">
        <w:t xml:space="preserve">4. </w:t>
      </w:r>
      <w:r>
        <w:t>Έκθεση απαιτήσεων χρηστών</w:t>
      </w:r>
    </w:p>
    <w:p w14:paraId="42EA5764"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Απεριόριστη </w:t>
      </w:r>
      <w:r>
        <w:rPr>
          <w:rFonts w:eastAsia="Calibri" w:cs="Times New Roman"/>
          <w:iCs/>
          <w:color w:val="8496B0"/>
          <w:kern w:val="0"/>
          <w:sz w:val="20"/>
          <w:lang w:eastAsia="en-US" w:bidi="ar-SA"/>
        </w:rPr>
        <w:t>πρόσβαση στα δεδομένα.</w:t>
      </w:r>
    </w:p>
    <w:p w14:paraId="33276062"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Ικανοποιητική ποσότητα δεδομένων.</w:t>
      </w:r>
    </w:p>
    <w:p w14:paraId="08A96D44"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Αξιόπιστα δεδομένα .</w:t>
      </w:r>
    </w:p>
    <w:p w14:paraId="66D17F20"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Εκτενής παρουσίαση των δεδομένων με ιδιαίτερη έμφαση σε πίνακες και διαγράμματα.</w:t>
      </w:r>
    </w:p>
    <w:p w14:paraId="0E06DC06" w14:textId="77777777" w:rsidR="00B63DE0" w:rsidRDefault="00B63DE0">
      <w:pPr>
        <w:pStyle w:val="Standard"/>
        <w:spacing w:before="6pt" w:line="12pt" w:lineRule="exact"/>
        <w:rPr>
          <w:rFonts w:eastAsia="Calibri" w:cs="Calibri"/>
          <w:i/>
          <w:color w:val="8496B0"/>
          <w:sz w:val="20"/>
        </w:rPr>
      </w:pPr>
    </w:p>
    <w:p w14:paraId="38338D26" w14:textId="77777777" w:rsidR="00B63DE0" w:rsidRDefault="00C5794C">
      <w:pPr>
        <w:pStyle w:val="Heading1"/>
        <w:ind w:start="18pt" w:hanging="18pt"/>
      </w:pPr>
      <w:r w:rsidRPr="00525CFD">
        <w:lastRenderedPageBreak/>
        <w:t xml:space="preserve">5. </w:t>
      </w:r>
      <w:r>
        <w:t>Αρχές του προτεινόμενου συστήματος</w:t>
      </w:r>
    </w:p>
    <w:p w14:paraId="2CBAC2C6"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Διαρκής ανανέωση της εφαρμογής με αξιόπιστα </w:t>
      </w:r>
      <w:r>
        <w:rPr>
          <w:rFonts w:eastAsia="Calibri" w:cs="Times New Roman"/>
          <w:iCs/>
          <w:color w:val="8496B0"/>
          <w:kern w:val="0"/>
          <w:sz w:val="20"/>
          <w:lang w:eastAsia="en-US" w:bidi="ar-SA"/>
        </w:rPr>
        <w:t>δεδομένα.</w:t>
      </w:r>
    </w:p>
    <w:p w14:paraId="13CEE2D9"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Παρουσίαση των δεδομένων με τρόπο εύληπτο.</w:t>
      </w:r>
    </w:p>
    <w:p w14:paraId="02E16C29"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Δικαιοσύνη αναφορικά με την χρήση των δεδομένων της εφαρμογής.</w:t>
      </w:r>
    </w:p>
    <w:p w14:paraId="1CFF25C2" w14:textId="77777777" w:rsidR="00B63DE0" w:rsidRDefault="00C5794C">
      <w:pPr>
        <w:pStyle w:val="Heading1"/>
        <w:ind w:start="18pt" w:hanging="18pt"/>
      </w:pPr>
      <w:r>
        <w:t>6. Περιορισμοί στο πλαίσιο του έργου</w:t>
      </w:r>
    </w:p>
    <w:p w14:paraId="03583430"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N/A.</w:t>
      </w:r>
    </w:p>
    <w:p w14:paraId="69D6BC19" w14:textId="77777777" w:rsidR="00B63DE0" w:rsidRDefault="00C5794C">
      <w:pPr>
        <w:pStyle w:val="Heading1"/>
        <w:ind w:start="18pt" w:hanging="18pt"/>
      </w:pPr>
      <w:r>
        <w:t>7. Παράρτημα: ακρωνύμια και συντομογραφίες</w:t>
      </w:r>
    </w:p>
    <w:p w14:paraId="6DFB00CB"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N/A.</w:t>
      </w:r>
    </w:p>
    <w:p w14:paraId="515A534C" w14:textId="77777777" w:rsidR="00B63DE0" w:rsidRDefault="00B63DE0">
      <w:pPr>
        <w:pStyle w:val="Standard"/>
        <w:spacing w:before="6pt" w:line="12pt" w:lineRule="exact"/>
        <w:rPr>
          <w:rFonts w:eastAsia="Calibri" w:cs="Calibri"/>
          <w:sz w:val="24"/>
        </w:rPr>
      </w:pPr>
    </w:p>
    <w:p w14:paraId="113A65A7" w14:textId="77777777" w:rsidR="00B63DE0" w:rsidRDefault="00B63DE0">
      <w:pPr>
        <w:pStyle w:val="Standard"/>
        <w:spacing w:before="6pt" w:after="8pt" w:line="12pt" w:lineRule="exact"/>
        <w:rPr>
          <w:rFonts w:eastAsia="Calibri" w:cs="Calibri"/>
          <w:b/>
          <w:spacing w:val="15"/>
          <w:sz w:val="28"/>
        </w:rPr>
      </w:pPr>
    </w:p>
    <w:p w14:paraId="085A5F62" w14:textId="77777777" w:rsidR="00B63DE0" w:rsidRDefault="00B63DE0">
      <w:pPr>
        <w:pStyle w:val="Standard"/>
        <w:spacing w:before="6pt" w:after="8pt" w:line="12pt" w:lineRule="exact"/>
        <w:rPr>
          <w:rFonts w:eastAsia="Calibri" w:cs="Calibri"/>
          <w:b/>
          <w:spacing w:val="15"/>
          <w:sz w:val="28"/>
        </w:rPr>
      </w:pPr>
    </w:p>
    <w:p w14:paraId="0E09F06C" w14:textId="77777777" w:rsidR="00B63DE0" w:rsidRDefault="00B63DE0">
      <w:pPr>
        <w:pStyle w:val="Standard"/>
        <w:spacing w:before="6pt" w:after="8pt" w:line="12pt" w:lineRule="exact"/>
        <w:rPr>
          <w:rFonts w:eastAsia="Calibri" w:cs="Calibri"/>
          <w:b/>
          <w:spacing w:val="15"/>
          <w:sz w:val="28"/>
        </w:rPr>
      </w:pPr>
    </w:p>
    <w:p w14:paraId="2E590D18" w14:textId="77777777" w:rsidR="00B63DE0" w:rsidRDefault="00B63DE0">
      <w:pPr>
        <w:pStyle w:val="Standard"/>
        <w:spacing w:before="6pt" w:after="8pt" w:line="12pt" w:lineRule="exact"/>
        <w:rPr>
          <w:rFonts w:eastAsia="Calibri" w:cs="Calibri"/>
          <w:b/>
          <w:spacing w:val="15"/>
          <w:sz w:val="28"/>
        </w:rPr>
      </w:pPr>
    </w:p>
    <w:p w14:paraId="29580B7D" w14:textId="77777777" w:rsidR="00B63DE0" w:rsidRDefault="00B63DE0">
      <w:pPr>
        <w:pStyle w:val="Standard"/>
        <w:spacing w:before="6pt" w:after="8pt" w:line="12pt" w:lineRule="exact"/>
        <w:rPr>
          <w:rFonts w:eastAsia="Calibri" w:cs="Calibri"/>
          <w:b/>
          <w:spacing w:val="15"/>
          <w:sz w:val="28"/>
        </w:rPr>
      </w:pPr>
    </w:p>
    <w:p w14:paraId="31BD95F9" w14:textId="77777777" w:rsidR="00B63DE0" w:rsidRDefault="00B63DE0">
      <w:pPr>
        <w:pStyle w:val="Standard"/>
        <w:spacing w:before="6pt" w:after="8pt" w:line="12pt" w:lineRule="exact"/>
        <w:rPr>
          <w:rFonts w:eastAsia="Calibri" w:cs="Calibri"/>
          <w:b/>
          <w:spacing w:val="15"/>
          <w:sz w:val="32"/>
        </w:rPr>
      </w:pPr>
    </w:p>
    <w:p w14:paraId="512F49F2" w14:textId="77777777" w:rsidR="00B63DE0" w:rsidRDefault="00B63DE0">
      <w:pPr>
        <w:pStyle w:val="Standard"/>
        <w:spacing w:before="6pt" w:after="8pt" w:line="12pt" w:lineRule="exact"/>
        <w:rPr>
          <w:rFonts w:eastAsia="Calibri" w:cs="Calibri"/>
          <w:b/>
          <w:spacing w:val="15"/>
          <w:sz w:val="32"/>
        </w:rPr>
      </w:pPr>
    </w:p>
    <w:p w14:paraId="1E34B69D" w14:textId="77777777" w:rsidR="00B63DE0" w:rsidRDefault="00B63DE0">
      <w:pPr>
        <w:pStyle w:val="Standard"/>
        <w:spacing w:before="6pt" w:after="8pt" w:line="12pt" w:lineRule="exact"/>
        <w:rPr>
          <w:rFonts w:eastAsia="Calibri" w:cs="Calibri"/>
          <w:b/>
          <w:spacing w:val="15"/>
          <w:sz w:val="32"/>
        </w:rPr>
      </w:pPr>
    </w:p>
    <w:p w14:paraId="674E5583" w14:textId="77777777" w:rsidR="00B63DE0" w:rsidRDefault="00B63DE0">
      <w:pPr>
        <w:pStyle w:val="Standard"/>
        <w:spacing w:before="6pt" w:after="8pt" w:line="12pt" w:lineRule="exact"/>
        <w:rPr>
          <w:rFonts w:eastAsia="Calibri" w:cs="Calibri"/>
          <w:b/>
          <w:spacing w:val="15"/>
          <w:sz w:val="32"/>
        </w:rPr>
      </w:pPr>
    </w:p>
    <w:p w14:paraId="4333706F" w14:textId="77777777" w:rsidR="00B63DE0" w:rsidRDefault="00B63DE0">
      <w:pPr>
        <w:pStyle w:val="Standard"/>
        <w:spacing w:before="6pt" w:after="8pt" w:line="12pt" w:lineRule="exact"/>
        <w:rPr>
          <w:rFonts w:eastAsia="Calibri" w:cs="Calibri"/>
          <w:b/>
          <w:spacing w:val="15"/>
          <w:sz w:val="32"/>
        </w:rPr>
      </w:pPr>
    </w:p>
    <w:p w14:paraId="276D371B" w14:textId="77777777" w:rsidR="00B63DE0" w:rsidRDefault="00B63DE0">
      <w:pPr>
        <w:pStyle w:val="Standard"/>
        <w:spacing w:before="6pt" w:after="8pt" w:line="12pt" w:lineRule="exact"/>
        <w:rPr>
          <w:rFonts w:eastAsia="Calibri" w:cs="Calibri"/>
          <w:b/>
          <w:spacing w:val="15"/>
          <w:sz w:val="32"/>
        </w:rPr>
      </w:pPr>
    </w:p>
    <w:p w14:paraId="23E7C60D" w14:textId="77777777" w:rsidR="00B63DE0" w:rsidRDefault="00B63DE0">
      <w:pPr>
        <w:pStyle w:val="Standard"/>
        <w:spacing w:before="6pt" w:after="8pt" w:line="12pt" w:lineRule="exact"/>
        <w:rPr>
          <w:rFonts w:eastAsia="Calibri" w:cs="Calibri"/>
          <w:b/>
          <w:spacing w:val="15"/>
          <w:sz w:val="32"/>
        </w:rPr>
      </w:pPr>
    </w:p>
    <w:p w14:paraId="0DA59FE4" w14:textId="77777777" w:rsidR="00B63DE0" w:rsidRDefault="00B63DE0">
      <w:pPr>
        <w:pStyle w:val="Standard"/>
        <w:spacing w:before="6pt" w:after="8pt" w:line="12pt" w:lineRule="exact"/>
        <w:rPr>
          <w:rFonts w:eastAsia="Calibri" w:cs="Calibri"/>
          <w:b/>
          <w:spacing w:val="15"/>
          <w:sz w:val="32"/>
        </w:rPr>
      </w:pPr>
    </w:p>
    <w:p w14:paraId="25F3A607" w14:textId="77777777" w:rsidR="00B63DE0" w:rsidRDefault="00B63DE0">
      <w:pPr>
        <w:pStyle w:val="Standard"/>
        <w:spacing w:before="6pt" w:after="8pt" w:line="12pt" w:lineRule="exact"/>
        <w:rPr>
          <w:rFonts w:eastAsia="Calibri" w:cs="Calibri"/>
          <w:b/>
          <w:spacing w:val="15"/>
          <w:sz w:val="32"/>
        </w:rPr>
      </w:pPr>
    </w:p>
    <w:p w14:paraId="0F3516DD" w14:textId="77777777" w:rsidR="00B63DE0" w:rsidRDefault="00B63DE0">
      <w:pPr>
        <w:pStyle w:val="Standard"/>
        <w:spacing w:before="6pt" w:after="8pt" w:line="12pt" w:lineRule="exact"/>
        <w:rPr>
          <w:rFonts w:eastAsia="Calibri" w:cs="Calibri"/>
          <w:b/>
          <w:spacing w:val="15"/>
          <w:sz w:val="32"/>
        </w:rPr>
      </w:pPr>
    </w:p>
    <w:p w14:paraId="02BAD83B" w14:textId="77777777" w:rsidR="00B63DE0" w:rsidRDefault="00B63DE0">
      <w:pPr>
        <w:pStyle w:val="Standard"/>
        <w:spacing w:before="6pt" w:after="8pt" w:line="12pt" w:lineRule="exact"/>
        <w:rPr>
          <w:rFonts w:eastAsia="Calibri" w:cs="Calibri"/>
          <w:b/>
          <w:spacing w:val="15"/>
          <w:sz w:val="32"/>
        </w:rPr>
      </w:pPr>
    </w:p>
    <w:p w14:paraId="55060EE6" w14:textId="77777777" w:rsidR="00B63DE0" w:rsidRDefault="00B63DE0">
      <w:pPr>
        <w:pStyle w:val="Standard"/>
        <w:spacing w:before="6pt" w:after="8pt" w:line="12pt" w:lineRule="exact"/>
        <w:rPr>
          <w:rFonts w:eastAsia="Calibri" w:cs="Calibri"/>
          <w:b/>
          <w:spacing w:val="15"/>
          <w:sz w:val="32"/>
        </w:rPr>
      </w:pPr>
    </w:p>
    <w:p w14:paraId="647661A0" w14:textId="77777777" w:rsidR="00B63DE0" w:rsidRDefault="00B63DE0">
      <w:pPr>
        <w:pStyle w:val="Standard"/>
        <w:spacing w:before="6pt" w:after="8pt" w:line="12pt" w:lineRule="exact"/>
        <w:rPr>
          <w:rFonts w:eastAsia="Calibri" w:cs="Calibri"/>
          <w:b/>
          <w:spacing w:val="15"/>
          <w:sz w:val="32"/>
        </w:rPr>
      </w:pPr>
    </w:p>
    <w:p w14:paraId="2C8C2053" w14:textId="77777777" w:rsidR="00B63DE0" w:rsidRDefault="00B63DE0">
      <w:pPr>
        <w:pStyle w:val="Standard"/>
        <w:spacing w:before="6pt" w:after="8pt" w:line="12pt" w:lineRule="exact"/>
        <w:rPr>
          <w:rFonts w:eastAsia="Calibri" w:cs="Calibri"/>
          <w:b/>
          <w:spacing w:val="15"/>
          <w:sz w:val="32"/>
        </w:rPr>
      </w:pPr>
    </w:p>
    <w:p w14:paraId="16C0EAE5" w14:textId="77777777" w:rsidR="00B63DE0" w:rsidRDefault="00B63DE0">
      <w:pPr>
        <w:pStyle w:val="Standard"/>
        <w:spacing w:before="6pt" w:after="8pt" w:line="12pt" w:lineRule="exact"/>
        <w:rPr>
          <w:rFonts w:eastAsia="Calibri" w:cs="Calibri"/>
          <w:b/>
          <w:spacing w:val="15"/>
          <w:sz w:val="32"/>
        </w:rPr>
      </w:pPr>
    </w:p>
    <w:p w14:paraId="02000566" w14:textId="77777777" w:rsidR="00B63DE0" w:rsidRDefault="00B63DE0">
      <w:pPr>
        <w:pStyle w:val="Standard"/>
        <w:spacing w:before="6pt" w:after="8pt" w:line="12pt" w:lineRule="exact"/>
        <w:rPr>
          <w:rFonts w:eastAsia="Calibri" w:cs="Calibri"/>
          <w:b/>
          <w:spacing w:val="15"/>
          <w:sz w:val="32"/>
        </w:rPr>
      </w:pPr>
    </w:p>
    <w:p w14:paraId="55DBC1FE" w14:textId="77777777" w:rsidR="00B63DE0" w:rsidRDefault="00C5794C">
      <w:pPr>
        <w:pStyle w:val="Subtitle"/>
      </w:pPr>
      <w:r>
        <w:lastRenderedPageBreak/>
        <w:t>ΔΗΜΟΣΙΟΓΡΑΦΟΙ</w:t>
      </w:r>
    </w:p>
    <w:p w14:paraId="6AADFFFF" w14:textId="77777777" w:rsidR="00B63DE0" w:rsidRDefault="00C5794C">
      <w:pPr>
        <w:pStyle w:val="Heading1"/>
        <w:ind w:start="18pt" w:hanging="18pt"/>
      </w:pPr>
      <w:r>
        <w:t xml:space="preserve">1. </w:t>
      </w:r>
      <w:r>
        <w:t>Εισαγωγή</w:t>
      </w:r>
    </w:p>
    <w:p w14:paraId="3042B87F" w14:textId="77777777" w:rsidR="00B63DE0" w:rsidRDefault="00C5794C">
      <w:pPr>
        <w:pStyle w:val="Heading2"/>
      </w:pPr>
      <w:r>
        <w:t>1.1</w:t>
      </w:r>
      <w:r>
        <w:tab/>
        <w:t>Ταυτότητα - επιχειρησιακοί στόχοι</w:t>
      </w:r>
    </w:p>
    <w:p w14:paraId="0AACB855"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Σκοπός της υπηρεσίας είναι η διάθεση πληροφοριών που σχετίζονται με τις ανάγκες των ευρωπαϊκών χωρών σε ενέργεια, καθώς και το αντίστοιχο ενεργειακό τους αποτύπωμα. Η αναλυτική παρουσίαση αυτών θα συμβάλλει στ</w:t>
      </w:r>
      <w:r>
        <w:rPr>
          <w:rFonts w:eastAsia="Calibri" w:cs="Times New Roman"/>
          <w:iCs/>
          <w:color w:val="8496B0"/>
          <w:kern w:val="0"/>
          <w:sz w:val="20"/>
          <w:lang w:eastAsia="en-US" w:bidi="ar-SA"/>
        </w:rPr>
        <w:t>ην ενημέρωση του ευρύ κοινού, δεδομένης της κρίσιμης, για την περιβαλλοντική ακεραιότητα του πλανήτη, περιόδου.</w:t>
      </w:r>
    </w:p>
    <w:p w14:paraId="1F284057" w14:textId="77777777" w:rsidR="00B63DE0" w:rsidRDefault="00C5794C">
      <w:pPr>
        <w:pStyle w:val="Heading2"/>
      </w:pPr>
      <w:r>
        <w:t>1.2</w:t>
      </w:r>
      <w:r>
        <w:tab/>
        <w:t>Περίγραμμα επιχειρησιακών λειτουργιών</w:t>
      </w:r>
    </w:p>
    <w:p w14:paraId="66390A91"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Από δημοσιογραφική σκοπιά επιχειρείται η άντληση των πληροφοριών που προσφέρει η υπηρεσία και η απλουσ</w:t>
      </w:r>
      <w:r>
        <w:rPr>
          <w:rFonts w:eastAsia="Calibri" w:cs="Times New Roman"/>
          <w:iCs/>
          <w:color w:val="8496B0"/>
          <w:kern w:val="0"/>
          <w:sz w:val="20"/>
          <w:lang w:eastAsia="en-US" w:bidi="ar-SA"/>
        </w:rPr>
        <w:t>τευμένη περιγραφή και ανάλυση αυτών, με σκοπό με την εξοικείωση και ενημέρωση τηλεθεατών και αναγνωστών στα ενεργειακά ζητήματα της ευρωπαϊκής ηπείρου.</w:t>
      </w:r>
    </w:p>
    <w:p w14:paraId="35574906" w14:textId="77777777" w:rsidR="00B63DE0" w:rsidRDefault="00C5794C">
      <w:pPr>
        <w:pStyle w:val="Heading1"/>
        <w:ind w:start="18pt" w:hanging="18pt"/>
      </w:pPr>
      <w:r>
        <w:t>2. Αναφορές - πηγές πληροφοριών</w:t>
      </w:r>
    </w:p>
    <w:p w14:paraId="709937AE"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Ν/Α.</w:t>
      </w:r>
    </w:p>
    <w:p w14:paraId="40F9F982" w14:textId="77777777" w:rsidR="00B63DE0" w:rsidRDefault="00C5794C">
      <w:pPr>
        <w:pStyle w:val="Heading1"/>
        <w:ind w:start="18pt" w:hanging="18pt"/>
      </w:pPr>
      <w:r w:rsidRPr="00525CFD">
        <w:t xml:space="preserve">3. </w:t>
      </w:r>
      <w:r>
        <w:t>Λειτουργικές απαιτήσεις επιχειρησιακού περιβάλλοντος</w:t>
      </w:r>
    </w:p>
    <w:p w14:paraId="50E5CE43" w14:textId="77777777" w:rsidR="00B63DE0" w:rsidRDefault="00C5794C">
      <w:pPr>
        <w:pStyle w:val="Heading2"/>
      </w:pPr>
      <w:r>
        <w:t>3.1</w:t>
      </w:r>
      <w:r>
        <w:tab/>
        <w:t>Επιχειρ</w:t>
      </w:r>
      <w:r>
        <w:t>ησιακές διαδικασίες</w:t>
      </w:r>
    </w:p>
    <w:p w14:paraId="1B26B89C"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Οι επιχειρησιακές διαδικασίες προβλέπουν τη συστηματική αποθήκευση των δεδομένων που παρέχει η υπηρεσία και την εξαγωγή χρήσιμων πληροφοριών από αυτά προς αντιπροσωπευτική και απλουστευμένη περιγραφή της ενεργειακής αγοράς της Ευρώπης.</w:t>
      </w:r>
    </w:p>
    <w:p w14:paraId="3784EB19" w14:textId="77777777" w:rsidR="00B63DE0" w:rsidRDefault="00C5794C">
      <w:pPr>
        <w:pStyle w:val="Heading2"/>
      </w:pPr>
      <w:r>
        <w:t>3.2</w:t>
      </w:r>
      <w:r>
        <w:tab/>
      </w:r>
      <w:r>
        <w:tab/>
        <w:t>Δείκτες ποιότητας</w:t>
      </w:r>
    </w:p>
    <w:p w14:paraId="013C014B"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Η ποιότητα της εφαρμογής από την πλευρά της δημοσιογραφίας αντιστοιχεί στην ικανότητά της να προσελκύσει και πιθανώς να ευαισθητοποιήσει μεγαλύτερο ποσοστό κοινού στο χώρο της ενέργειας, στοιχεία που προσδιορίζονται από την αντιπροσω</w:t>
      </w:r>
      <w:r>
        <w:rPr>
          <w:rFonts w:eastAsia="Calibri" w:cs="Times New Roman"/>
          <w:iCs/>
          <w:color w:val="8496B0"/>
          <w:kern w:val="0"/>
          <w:sz w:val="20"/>
          <w:lang w:eastAsia="en-US" w:bidi="ar-SA"/>
        </w:rPr>
        <w:t>πευτική και κατανοητή περιγραφή των δεδομένων που η ίδια προσφέρει.</w:t>
      </w:r>
    </w:p>
    <w:p w14:paraId="760A3A3D" w14:textId="77777777" w:rsidR="00B63DE0" w:rsidRDefault="00C5794C">
      <w:pPr>
        <w:pStyle w:val="Heading1"/>
        <w:ind w:start="18pt" w:hanging="18pt"/>
      </w:pPr>
      <w:r w:rsidRPr="00525CFD">
        <w:t xml:space="preserve">4. </w:t>
      </w:r>
      <w:r>
        <w:t>Έκθεση απαιτήσεων χρηστών</w:t>
      </w:r>
    </w:p>
    <w:p w14:paraId="01692582"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Απαίτηση της δημοσιογραφικής κοινότητας είναι η άρτια και επίκαιρη διάθεση των δεδομένων για όλες τις ευρωπαϊκές χώρες και με απουσία οποιασδήποτε  </w:t>
      </w:r>
      <w:r>
        <w:rPr>
          <w:rFonts w:eastAsia="Calibri" w:cs="Times New Roman"/>
          <w:iCs/>
          <w:color w:val="8496B0"/>
          <w:kern w:val="0"/>
          <w:sz w:val="20"/>
          <w:lang w:eastAsia="en-US" w:bidi="ar-SA"/>
        </w:rPr>
        <w:t>προσπάθειας στρέβλωσης αυτών. Απαραίτητη είναι επίσης και η αποδοτική παρουσίαση και οπτικοποίηση αυτών προς διευκόλυνση των δημοσιογράφων για την αντίστοιχη δημοσίευσή τους στο τηλεοπτικό ή αναγνωστικό κοινό.</w:t>
      </w:r>
    </w:p>
    <w:p w14:paraId="39D0A818" w14:textId="77777777" w:rsidR="00B63DE0" w:rsidRDefault="00C5794C">
      <w:pPr>
        <w:pStyle w:val="Heading1"/>
        <w:ind w:start="18pt" w:hanging="18pt"/>
      </w:pPr>
      <w:r w:rsidRPr="00525CFD">
        <w:t xml:space="preserve">5. </w:t>
      </w:r>
      <w:r>
        <w:t>Αρχές του προτεινόμενου συστήματος</w:t>
      </w:r>
    </w:p>
    <w:p w14:paraId="14CD7F95" w14:textId="77777777" w:rsidR="00B63DE0" w:rsidRDefault="00C5794C">
      <w:pPr>
        <w:pStyle w:val="Standard"/>
        <w:spacing w:before="6pt" w:line="12pt" w:lineRule="exact"/>
      </w:pPr>
      <w:r>
        <w:rPr>
          <w:rFonts w:eastAsia="Calibri" w:cs="Times New Roman"/>
          <w:iCs/>
          <w:color w:val="8496B0"/>
          <w:kern w:val="0"/>
          <w:sz w:val="20"/>
          <w:lang w:eastAsia="en-US" w:bidi="ar-SA"/>
        </w:rPr>
        <w:t>Η διάθεσ</w:t>
      </w:r>
      <w:r>
        <w:rPr>
          <w:rFonts w:eastAsia="Calibri" w:cs="Times New Roman"/>
          <w:iCs/>
          <w:color w:val="8496B0"/>
          <w:kern w:val="0"/>
          <w:sz w:val="20"/>
          <w:lang w:eastAsia="en-US" w:bidi="ar-SA"/>
        </w:rPr>
        <w:t>η των πληροφοριών θα πρέπει να ανανεώνεται τακτικά προς αντιπροσωπευτική σκιαγράφηση της</w:t>
      </w:r>
      <w:r>
        <w:rPr>
          <w:rFonts w:eastAsia="Calibri" w:cs="Calibri"/>
          <w:sz w:val="20"/>
        </w:rPr>
        <w:t xml:space="preserve"> </w:t>
      </w:r>
      <w:r>
        <w:rPr>
          <w:rFonts w:eastAsia="Calibri" w:cs="Times New Roman"/>
          <w:iCs/>
          <w:color w:val="8496B0"/>
          <w:kern w:val="0"/>
          <w:sz w:val="20"/>
          <w:lang w:eastAsia="en-US" w:bidi="ar-SA"/>
        </w:rPr>
        <w:lastRenderedPageBreak/>
        <w:t>ενεργειακής επικαιρότητας. Τυχόν μετασχηματισμοί των δεδομένων προς συνολική περιγραφή αυτών θα πρέπει επίσης να χαρακτηρίζονται από την ανάλογη αρτιότητα.</w:t>
      </w:r>
    </w:p>
    <w:p w14:paraId="2AA4346C" w14:textId="77777777" w:rsidR="00B63DE0" w:rsidRDefault="00C5794C">
      <w:pPr>
        <w:pStyle w:val="Heading1"/>
        <w:ind w:start="18pt" w:hanging="18pt"/>
      </w:pPr>
      <w:r>
        <w:t>6. Περιορισ</w:t>
      </w:r>
      <w:r>
        <w:t>μοί στο πλαίσιο του έργου</w:t>
      </w:r>
    </w:p>
    <w:p w14:paraId="787BDD09"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Η χρήση της υπηρεσίας προβλέπει την έγκυρη εγγραφή του χρήστη σε αυτή.</w:t>
      </w:r>
    </w:p>
    <w:p w14:paraId="42DB9F40" w14:textId="77777777" w:rsidR="00B63DE0" w:rsidRDefault="00C5794C">
      <w:pPr>
        <w:pStyle w:val="Heading1"/>
        <w:ind w:start="18pt" w:hanging="18pt"/>
      </w:pPr>
      <w:r w:rsidRPr="00525CFD">
        <w:t xml:space="preserve">7. </w:t>
      </w:r>
      <w:r>
        <w:t>Παράρτημα: ακρωνύμια και συντομογραφίες</w:t>
      </w:r>
    </w:p>
    <w:p w14:paraId="7E793330"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Ν/Α.</w:t>
      </w:r>
    </w:p>
    <w:p w14:paraId="0AADA995" w14:textId="77777777" w:rsidR="00B63DE0" w:rsidRDefault="00B63DE0">
      <w:pPr>
        <w:pStyle w:val="Standard"/>
        <w:spacing w:before="6pt" w:line="12pt" w:lineRule="exact"/>
        <w:rPr>
          <w:rFonts w:eastAsia="Calibri" w:cs="Calibri"/>
          <w:sz w:val="20"/>
        </w:rPr>
      </w:pPr>
    </w:p>
    <w:p w14:paraId="434F7765" w14:textId="77777777" w:rsidR="00B63DE0" w:rsidRDefault="00B63DE0">
      <w:pPr>
        <w:pStyle w:val="Standard"/>
        <w:spacing w:before="6pt" w:line="12pt" w:lineRule="exact"/>
        <w:rPr>
          <w:rFonts w:eastAsia="Calibri" w:cs="Calibri"/>
          <w:i/>
          <w:color w:val="8496B0"/>
          <w:sz w:val="20"/>
        </w:rPr>
      </w:pPr>
    </w:p>
    <w:p w14:paraId="5AA4355B" w14:textId="77777777" w:rsidR="00B63DE0" w:rsidRDefault="00B63DE0">
      <w:pPr>
        <w:pStyle w:val="Standard"/>
        <w:spacing w:before="6pt" w:line="12pt" w:lineRule="exact"/>
        <w:rPr>
          <w:rFonts w:eastAsia="Calibri" w:cs="Calibri"/>
          <w:i/>
          <w:color w:val="8496B0"/>
          <w:sz w:val="20"/>
        </w:rPr>
      </w:pPr>
    </w:p>
    <w:p w14:paraId="689FD1D4" w14:textId="77777777" w:rsidR="00B63DE0" w:rsidRDefault="00B63DE0">
      <w:pPr>
        <w:pStyle w:val="Standard"/>
        <w:spacing w:before="6pt" w:after="8pt" w:line="12pt" w:lineRule="exact"/>
        <w:rPr>
          <w:rFonts w:eastAsia="Calibri" w:cs="Calibri"/>
          <w:b/>
          <w:spacing w:val="15"/>
          <w:sz w:val="32"/>
        </w:rPr>
      </w:pPr>
    </w:p>
    <w:p w14:paraId="56418FD3" w14:textId="77777777" w:rsidR="00B63DE0" w:rsidRDefault="00B63DE0">
      <w:pPr>
        <w:pStyle w:val="Standard"/>
        <w:spacing w:before="6pt" w:after="8pt" w:line="12pt" w:lineRule="exact"/>
        <w:rPr>
          <w:rFonts w:eastAsia="Calibri" w:cs="Calibri"/>
          <w:b/>
          <w:spacing w:val="15"/>
          <w:sz w:val="32"/>
        </w:rPr>
      </w:pPr>
    </w:p>
    <w:p w14:paraId="2C377B61" w14:textId="77777777" w:rsidR="00B63DE0" w:rsidRDefault="00B63DE0">
      <w:pPr>
        <w:pStyle w:val="Standard"/>
        <w:spacing w:before="6pt" w:after="8pt" w:line="12pt" w:lineRule="exact"/>
        <w:rPr>
          <w:rFonts w:eastAsia="Calibri" w:cs="Calibri"/>
          <w:b/>
          <w:spacing w:val="15"/>
          <w:sz w:val="32"/>
        </w:rPr>
      </w:pPr>
    </w:p>
    <w:p w14:paraId="6784F707" w14:textId="77777777" w:rsidR="00B63DE0" w:rsidRDefault="00B63DE0">
      <w:pPr>
        <w:pStyle w:val="Standard"/>
        <w:spacing w:before="6pt" w:after="8pt" w:line="12pt" w:lineRule="exact"/>
        <w:rPr>
          <w:rFonts w:eastAsia="Calibri" w:cs="Calibri"/>
          <w:b/>
          <w:spacing w:val="15"/>
          <w:sz w:val="32"/>
        </w:rPr>
      </w:pPr>
    </w:p>
    <w:p w14:paraId="7305A99F" w14:textId="77777777" w:rsidR="00B63DE0" w:rsidRDefault="00B63DE0">
      <w:pPr>
        <w:pStyle w:val="Standard"/>
        <w:spacing w:before="6pt" w:after="8pt" w:line="12pt" w:lineRule="exact"/>
        <w:rPr>
          <w:rFonts w:eastAsia="Calibri" w:cs="Calibri"/>
          <w:b/>
          <w:spacing w:val="15"/>
          <w:sz w:val="32"/>
        </w:rPr>
      </w:pPr>
    </w:p>
    <w:p w14:paraId="3B49300C" w14:textId="77777777" w:rsidR="00B63DE0" w:rsidRDefault="00B63DE0">
      <w:pPr>
        <w:pStyle w:val="Standard"/>
        <w:spacing w:before="6pt" w:after="8pt" w:line="12pt" w:lineRule="exact"/>
        <w:rPr>
          <w:rFonts w:eastAsia="Calibri" w:cs="Calibri"/>
          <w:b/>
          <w:spacing w:val="15"/>
          <w:sz w:val="32"/>
        </w:rPr>
      </w:pPr>
    </w:p>
    <w:p w14:paraId="01C51CCC" w14:textId="77777777" w:rsidR="00B63DE0" w:rsidRDefault="00B63DE0">
      <w:pPr>
        <w:pStyle w:val="Standard"/>
        <w:spacing w:before="6pt" w:after="8pt" w:line="12pt" w:lineRule="exact"/>
        <w:rPr>
          <w:rFonts w:eastAsia="Calibri" w:cs="Calibri"/>
          <w:b/>
          <w:spacing w:val="15"/>
          <w:sz w:val="32"/>
        </w:rPr>
      </w:pPr>
    </w:p>
    <w:p w14:paraId="01EE68D3" w14:textId="77777777" w:rsidR="00B63DE0" w:rsidRDefault="00B63DE0">
      <w:pPr>
        <w:pStyle w:val="Standard"/>
        <w:spacing w:before="6pt" w:after="8pt" w:line="12pt" w:lineRule="exact"/>
        <w:rPr>
          <w:rFonts w:eastAsia="Calibri" w:cs="Calibri"/>
          <w:b/>
          <w:spacing w:val="15"/>
          <w:sz w:val="32"/>
        </w:rPr>
      </w:pPr>
    </w:p>
    <w:p w14:paraId="3238084C" w14:textId="77777777" w:rsidR="00B63DE0" w:rsidRDefault="00B63DE0">
      <w:pPr>
        <w:pStyle w:val="Standard"/>
        <w:spacing w:before="6pt" w:after="8pt" w:line="12pt" w:lineRule="exact"/>
        <w:rPr>
          <w:rFonts w:eastAsia="Calibri" w:cs="Calibri"/>
          <w:b/>
          <w:spacing w:val="15"/>
          <w:sz w:val="32"/>
        </w:rPr>
      </w:pPr>
    </w:p>
    <w:p w14:paraId="2AA32B71" w14:textId="77777777" w:rsidR="00B63DE0" w:rsidRDefault="00B63DE0">
      <w:pPr>
        <w:pStyle w:val="Standard"/>
        <w:spacing w:before="6pt" w:after="8pt" w:line="12pt" w:lineRule="exact"/>
        <w:rPr>
          <w:rFonts w:eastAsia="Calibri" w:cs="Calibri"/>
          <w:b/>
          <w:spacing w:val="15"/>
          <w:sz w:val="32"/>
        </w:rPr>
      </w:pPr>
    </w:p>
    <w:p w14:paraId="50C64619" w14:textId="77777777" w:rsidR="00B63DE0" w:rsidRDefault="00B63DE0">
      <w:pPr>
        <w:pStyle w:val="Standard"/>
        <w:spacing w:before="6pt" w:after="8pt" w:line="12pt" w:lineRule="exact"/>
        <w:rPr>
          <w:rFonts w:eastAsia="Calibri" w:cs="Calibri"/>
          <w:b/>
          <w:spacing w:val="15"/>
          <w:sz w:val="32"/>
        </w:rPr>
      </w:pPr>
    </w:p>
    <w:p w14:paraId="617C01D3" w14:textId="77777777" w:rsidR="00B63DE0" w:rsidRDefault="00B63DE0">
      <w:pPr>
        <w:pStyle w:val="Standard"/>
        <w:spacing w:before="6pt" w:after="8pt" w:line="12pt" w:lineRule="exact"/>
        <w:rPr>
          <w:rFonts w:eastAsia="Calibri" w:cs="Calibri"/>
          <w:b/>
          <w:spacing w:val="15"/>
          <w:sz w:val="32"/>
        </w:rPr>
      </w:pPr>
    </w:p>
    <w:p w14:paraId="6D5EE633" w14:textId="77777777" w:rsidR="00B63DE0" w:rsidRDefault="00B63DE0">
      <w:pPr>
        <w:pStyle w:val="Standard"/>
        <w:spacing w:before="6pt" w:after="8pt" w:line="12pt" w:lineRule="exact"/>
        <w:rPr>
          <w:rFonts w:eastAsia="Calibri" w:cs="Calibri"/>
          <w:b/>
          <w:spacing w:val="15"/>
          <w:sz w:val="32"/>
        </w:rPr>
      </w:pPr>
    </w:p>
    <w:p w14:paraId="6CB2179A" w14:textId="77777777" w:rsidR="00B63DE0" w:rsidRDefault="00B63DE0">
      <w:pPr>
        <w:pStyle w:val="Standard"/>
        <w:spacing w:before="6pt" w:after="8pt" w:line="12pt" w:lineRule="exact"/>
        <w:rPr>
          <w:rFonts w:eastAsia="Calibri" w:cs="Calibri"/>
          <w:b/>
          <w:spacing w:val="15"/>
          <w:sz w:val="32"/>
        </w:rPr>
      </w:pPr>
    </w:p>
    <w:p w14:paraId="07407080" w14:textId="77777777" w:rsidR="00B63DE0" w:rsidRDefault="00B63DE0">
      <w:pPr>
        <w:pStyle w:val="Standard"/>
        <w:spacing w:before="6pt" w:after="8pt" w:line="12pt" w:lineRule="exact"/>
        <w:rPr>
          <w:rFonts w:eastAsia="Calibri" w:cs="Calibri"/>
          <w:b/>
          <w:spacing w:val="15"/>
          <w:sz w:val="32"/>
        </w:rPr>
      </w:pPr>
    </w:p>
    <w:p w14:paraId="4E289439" w14:textId="77777777" w:rsidR="00B63DE0" w:rsidRDefault="00B63DE0">
      <w:pPr>
        <w:pStyle w:val="Standard"/>
        <w:spacing w:before="6pt" w:after="8pt" w:line="12pt" w:lineRule="exact"/>
        <w:rPr>
          <w:rFonts w:eastAsia="Calibri" w:cs="Calibri"/>
          <w:b/>
          <w:spacing w:val="15"/>
          <w:sz w:val="32"/>
        </w:rPr>
      </w:pPr>
    </w:p>
    <w:p w14:paraId="05CB319E" w14:textId="77777777" w:rsidR="00B63DE0" w:rsidRDefault="00B63DE0">
      <w:pPr>
        <w:pStyle w:val="Standard"/>
        <w:spacing w:before="6pt" w:after="8pt" w:line="12pt" w:lineRule="exact"/>
        <w:rPr>
          <w:rFonts w:eastAsia="Calibri" w:cs="Calibri"/>
          <w:b/>
          <w:spacing w:val="15"/>
          <w:sz w:val="32"/>
        </w:rPr>
      </w:pPr>
    </w:p>
    <w:p w14:paraId="5F3B24E2" w14:textId="77777777" w:rsidR="00B63DE0" w:rsidRDefault="00B63DE0">
      <w:pPr>
        <w:pStyle w:val="Standard"/>
        <w:spacing w:before="6pt" w:after="8pt" w:line="12pt" w:lineRule="exact"/>
        <w:rPr>
          <w:rFonts w:eastAsia="Calibri" w:cs="Calibri"/>
          <w:b/>
          <w:spacing w:val="15"/>
          <w:sz w:val="32"/>
        </w:rPr>
      </w:pPr>
    </w:p>
    <w:p w14:paraId="7B02CB90" w14:textId="77777777" w:rsidR="00B63DE0" w:rsidRDefault="00B63DE0">
      <w:pPr>
        <w:pStyle w:val="Standard"/>
        <w:spacing w:before="6pt" w:after="8pt" w:line="12pt" w:lineRule="exact"/>
        <w:rPr>
          <w:rFonts w:eastAsia="Calibri" w:cs="Calibri"/>
          <w:b/>
          <w:spacing w:val="15"/>
          <w:sz w:val="32"/>
        </w:rPr>
      </w:pPr>
    </w:p>
    <w:p w14:paraId="35484EDF" w14:textId="77777777" w:rsidR="00B63DE0" w:rsidRDefault="00B63DE0">
      <w:pPr>
        <w:pStyle w:val="Standard"/>
        <w:spacing w:before="6pt" w:after="8pt" w:line="12pt" w:lineRule="exact"/>
        <w:rPr>
          <w:rFonts w:eastAsia="Calibri" w:cs="Calibri"/>
          <w:b/>
          <w:spacing w:val="15"/>
          <w:sz w:val="32"/>
        </w:rPr>
      </w:pPr>
    </w:p>
    <w:p w14:paraId="320688B8" w14:textId="77777777" w:rsidR="00B63DE0" w:rsidRDefault="00B63DE0">
      <w:pPr>
        <w:pStyle w:val="Standard"/>
        <w:spacing w:before="6pt" w:after="8pt" w:line="12pt" w:lineRule="exact"/>
        <w:rPr>
          <w:rFonts w:eastAsia="Calibri" w:cs="Calibri"/>
          <w:b/>
          <w:spacing w:val="15"/>
          <w:sz w:val="32"/>
        </w:rPr>
      </w:pPr>
    </w:p>
    <w:p w14:paraId="3FB7CE2A" w14:textId="77777777" w:rsidR="00B63DE0" w:rsidRDefault="00C5794C">
      <w:pPr>
        <w:pStyle w:val="Subtitle"/>
      </w:pPr>
      <w:r>
        <w:lastRenderedPageBreak/>
        <w:t>ΥΠΟΥΡΓΕΙΟ ΕΝΕΡΓΕΙΑΣ</w:t>
      </w:r>
    </w:p>
    <w:p w14:paraId="096CFA80" w14:textId="77777777" w:rsidR="00B63DE0" w:rsidRPr="00525CFD" w:rsidRDefault="00C5794C">
      <w:pPr>
        <w:pStyle w:val="Heading1"/>
        <w:ind w:start="18pt" w:hanging="18pt"/>
      </w:pPr>
      <w:r w:rsidRPr="00525CFD">
        <w:t>1. Εισαγωγή</w:t>
      </w:r>
    </w:p>
    <w:p w14:paraId="34D2C0CA" w14:textId="77777777" w:rsidR="00B63DE0" w:rsidRDefault="00C5794C">
      <w:pPr>
        <w:pStyle w:val="Heading2"/>
      </w:pPr>
      <w:r>
        <w:t>1.1</w:t>
      </w:r>
      <w:r>
        <w:tab/>
        <w:t>Ταυτότητα - επιχειρησιακοί στόχοι</w:t>
      </w:r>
    </w:p>
    <w:p w14:paraId="143AD961"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Ως </w:t>
      </w:r>
      <w:r>
        <w:rPr>
          <w:rFonts w:eastAsia="Calibri" w:cs="Times New Roman"/>
          <w:iCs/>
          <w:color w:val="8496B0"/>
          <w:kern w:val="0"/>
          <w:sz w:val="20"/>
          <w:lang w:eastAsia="en-US" w:bidi="ar-SA"/>
        </w:rPr>
        <w:t>υπουργείο Ενέργειας επιθυμούμε:</w:t>
      </w:r>
    </w:p>
    <w:p w14:paraId="30B22978"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Την ενημέρωση του κοινού για θέματα ενέργειας.</w:t>
      </w:r>
    </w:p>
    <w:p w14:paraId="3DEDA228"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Τον έλεγχο της παραγωγής και του τρόπου επίτευξης της.</w:t>
      </w:r>
    </w:p>
    <w:p w14:paraId="6072AFE5"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Τη ρύθμιση της αγοράς ενέργειας μέσω της ανάλυσης δεδομένων παραγωγής και κατανάλωσης.</w:t>
      </w:r>
    </w:p>
    <w:p w14:paraId="2AD2DC74" w14:textId="77777777" w:rsidR="00B63DE0" w:rsidRDefault="00C5794C">
      <w:pPr>
        <w:pStyle w:val="Heading2"/>
      </w:pPr>
      <w:r>
        <w:t>1.2</w:t>
      </w:r>
      <w:r>
        <w:tab/>
        <w:t>Περίγραμμα επιχειρησιακών λειτο</w:t>
      </w:r>
      <w:r>
        <w:t>υργιών</w:t>
      </w:r>
    </w:p>
    <w:p w14:paraId="76601612" w14:textId="77777777" w:rsidR="00B63DE0" w:rsidRDefault="00C5794C">
      <w:pPr>
        <w:pStyle w:val="Standard"/>
        <w:spacing w:before="6pt" w:line="12pt" w:lineRule="exact"/>
      </w:pPr>
      <w:r>
        <w:rPr>
          <w:rFonts w:eastAsia="Calibri" w:cs="Times New Roman"/>
          <w:iCs/>
          <w:color w:val="8496B0"/>
          <w:kern w:val="0"/>
          <w:sz w:val="20"/>
          <w:lang w:eastAsia="en-US" w:bidi="ar-SA"/>
        </w:rPr>
        <w:t xml:space="preserve">Είσοδος στην εφαρμογή -&gt; Συλλογή δεδομένων από την εφαρμογή -&gt; Έξοδος από την εφαρμογή -&gt;  </w:t>
      </w:r>
      <w:r>
        <w:rPr>
          <w:rFonts w:eastAsia="Calibri" w:cs="Times New Roman"/>
          <w:iCs/>
          <w:color w:val="8496B0"/>
          <w:kern w:val="0"/>
          <w:sz w:val="20"/>
          <w:lang w:val="en-GB" w:eastAsia="en-US" w:bidi="ar-SA"/>
        </w:rPr>
        <w:t>A</w:t>
      </w:r>
      <w:r>
        <w:rPr>
          <w:rFonts w:eastAsia="Calibri" w:cs="Times New Roman"/>
          <w:iCs/>
          <w:color w:val="8496B0"/>
          <w:kern w:val="0"/>
          <w:sz w:val="20"/>
          <w:lang w:eastAsia="en-US" w:bidi="ar-SA"/>
        </w:rPr>
        <w:t>νάλυση των δεδομένων -&gt; Λήψη αποφάσεων</w:t>
      </w:r>
    </w:p>
    <w:p w14:paraId="5F3B98C3" w14:textId="77777777" w:rsidR="00B63DE0" w:rsidRPr="00525CFD" w:rsidRDefault="00C5794C">
      <w:pPr>
        <w:pStyle w:val="Heading1"/>
        <w:ind w:start="18pt" w:hanging="18pt"/>
      </w:pPr>
      <w:r w:rsidRPr="00525CFD">
        <w:t>2. Αναφορές - πηγές πληροφοριών</w:t>
      </w:r>
    </w:p>
    <w:p w14:paraId="0C606428"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 xml:space="preserve">Τα δεδομένα προέρχονται από τον διαδικτυακό ιστότοπο </w:t>
      </w:r>
      <w:r>
        <w:rPr>
          <w:rFonts w:eastAsia="Calibri" w:cs="Times New Roman"/>
          <w:iCs/>
          <w:color w:val="8496B0"/>
          <w:kern w:val="0"/>
          <w:sz w:val="20"/>
          <w:lang w:eastAsia="en-US" w:bidi="ar-SA"/>
        </w:rPr>
        <w:t>transparency.entsoe.eu .</w:t>
      </w:r>
    </w:p>
    <w:p w14:paraId="68EF1AE9" w14:textId="77777777" w:rsidR="00B63DE0" w:rsidRDefault="00B63DE0">
      <w:pPr>
        <w:pStyle w:val="Standard"/>
        <w:spacing w:before="6pt" w:line="12pt" w:lineRule="exact"/>
        <w:rPr>
          <w:rFonts w:eastAsia="Calibri" w:cs="Calibri"/>
          <w:i/>
          <w:color w:val="8496B0"/>
          <w:sz w:val="20"/>
        </w:rPr>
      </w:pPr>
    </w:p>
    <w:p w14:paraId="37E84851" w14:textId="77777777" w:rsidR="00B63DE0" w:rsidRPr="00525CFD" w:rsidRDefault="00C5794C">
      <w:pPr>
        <w:pStyle w:val="Heading1"/>
        <w:ind w:start="18pt" w:hanging="18pt"/>
      </w:pPr>
      <w:r w:rsidRPr="00525CFD">
        <w:t>3. Λειτουργικές απαιτήσεις επιχειρησιακού περιβάλλοντος</w:t>
      </w:r>
    </w:p>
    <w:p w14:paraId="652B25F0" w14:textId="77777777" w:rsidR="00B63DE0" w:rsidRDefault="00C5794C">
      <w:pPr>
        <w:pStyle w:val="Heading2"/>
      </w:pPr>
      <w:r>
        <w:t>3.1</w:t>
      </w:r>
      <w:r>
        <w:tab/>
        <w:t>Επιχειρησιακές διαδικασίες</w:t>
      </w:r>
    </w:p>
    <w:p w14:paraId="435B5236"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Στατιστική και επιστημονική ανάλυση των δεδομένων που αφορούν την χώρα μας από ειδικούς του υπουργείου. Με τα συμπεράσματα που θα βγουν από την</w:t>
      </w:r>
      <w:r>
        <w:rPr>
          <w:rFonts w:eastAsia="Calibri" w:cs="Times New Roman"/>
          <w:iCs/>
          <w:color w:val="8496B0"/>
          <w:kern w:val="0"/>
          <w:sz w:val="20"/>
          <w:lang w:eastAsia="en-US" w:bidi="ar-SA"/>
        </w:rPr>
        <w:t xml:space="preserve"> ανάλυση το υπουργείο θα βοηθηθεί στην χάραξη πολιτικής εναρμονισμένης με τους περιβαλλοντικούς κανόνες. Παράλληλα θα μπορέσει να προσφέρει κίνητρα και αντικίνητρα για κάποιους τύπους παραγωγής καθώς και να θεσπίσει κανόνες στο ολοένα και πιο απελευθερωμέν</w:t>
      </w:r>
      <w:r>
        <w:rPr>
          <w:rFonts w:eastAsia="Calibri" w:cs="Times New Roman"/>
          <w:iCs/>
          <w:color w:val="8496B0"/>
          <w:kern w:val="0"/>
          <w:sz w:val="20"/>
          <w:lang w:eastAsia="en-US" w:bidi="ar-SA"/>
        </w:rPr>
        <w:t>ο περιβάλλον αγοράς ενέργειας.</w:t>
      </w:r>
    </w:p>
    <w:p w14:paraId="216DBC48" w14:textId="77777777" w:rsidR="00B63DE0" w:rsidRDefault="00C5794C">
      <w:pPr>
        <w:pStyle w:val="Heading2"/>
      </w:pPr>
      <w:r>
        <w:t>3.2</w:t>
      </w:r>
      <w:r>
        <w:tab/>
      </w:r>
      <w:r>
        <w:tab/>
        <w:t>Δείκτες ποιότητας</w:t>
      </w:r>
    </w:p>
    <w:p w14:paraId="09DCE7C2"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Αξιοπιστία της εφαρμογής, δηλαδή κατά πόσο αξιόπιστες είναι οι πηγές και κατά πόσο παρουσιάζονται όλα τα στοιχεία.</w:t>
      </w:r>
    </w:p>
    <w:p w14:paraId="7AB3A988"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Πόσο πυκνές στο χρόνο είναι οι καταγραφές.</w:t>
      </w:r>
    </w:p>
    <w:p w14:paraId="597BBF1D" w14:textId="77777777" w:rsidR="00B63DE0" w:rsidRDefault="00C5794C">
      <w:pPr>
        <w:pStyle w:val="Standard"/>
        <w:spacing w:before="6pt" w:line="12pt" w:lineRule="exact"/>
      </w:pPr>
      <w:r>
        <w:rPr>
          <w:rFonts w:eastAsia="Calibri" w:cs="Times New Roman"/>
          <w:iCs/>
          <w:color w:val="8496B0"/>
          <w:kern w:val="0"/>
          <w:sz w:val="20"/>
          <w:lang w:eastAsia="en-US" w:bidi="ar-SA"/>
        </w:rPr>
        <w:t>Πλήθος χρηστών της εφαρμογής</w:t>
      </w:r>
      <w:r w:rsidRPr="00525CFD">
        <w:rPr>
          <w:rFonts w:eastAsia="Calibri" w:cs="Times New Roman"/>
          <w:iCs/>
          <w:color w:val="8496B0"/>
          <w:kern w:val="0"/>
          <w:sz w:val="20"/>
          <w:lang w:eastAsia="en-US" w:bidi="ar-SA"/>
        </w:rPr>
        <w:t>.</w:t>
      </w:r>
    </w:p>
    <w:p w14:paraId="7B5FAD59" w14:textId="77777777" w:rsidR="00B63DE0" w:rsidRPr="00525CFD" w:rsidRDefault="00C5794C">
      <w:pPr>
        <w:pStyle w:val="Heading1"/>
        <w:ind w:start="18pt" w:hanging="18pt"/>
      </w:pPr>
      <w:r w:rsidRPr="00525CFD">
        <w:t>4. Έκθεση απαι</w:t>
      </w:r>
      <w:r w:rsidRPr="00525CFD">
        <w:t>τήσεων χρηστών</w:t>
      </w:r>
    </w:p>
    <w:p w14:paraId="208A2C2A"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Το υπουργείο, όπως και κάθε φορέας του κράτους θέλει προστασία των προσωπικών δεδομένων των πολιτών.</w:t>
      </w:r>
    </w:p>
    <w:p w14:paraId="6FCD1269"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Πλήρη κάλυψη των δεδομένων αγοράς της Ελλάδας.</w:t>
      </w:r>
    </w:p>
    <w:p w14:paraId="2948271A"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lastRenderedPageBreak/>
        <w:t>Ευχρηστία της εφαρμογής καθώς η χρήση της θα είναι πολύ συχνή.</w:t>
      </w:r>
    </w:p>
    <w:p w14:paraId="5010EC15" w14:textId="77777777" w:rsidR="00B63DE0" w:rsidRPr="00525CFD" w:rsidRDefault="00C5794C">
      <w:pPr>
        <w:pStyle w:val="Heading1"/>
        <w:ind w:start="18pt" w:hanging="18pt"/>
      </w:pPr>
      <w:r w:rsidRPr="00525CFD">
        <w:t>5. Αρχές του προτεινόμενου συσ</w:t>
      </w:r>
      <w:r w:rsidRPr="00525CFD">
        <w:t>τήματος</w:t>
      </w:r>
    </w:p>
    <w:p w14:paraId="343DC117"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Εξασφάλιση ανωνυμίας χρηστών.</w:t>
      </w:r>
    </w:p>
    <w:p w14:paraId="40255291" w14:textId="77777777" w:rsidR="00B63DE0" w:rsidRDefault="00C5794C">
      <w:pPr>
        <w:pStyle w:val="Standard"/>
        <w:spacing w:before="6pt" w:line="12pt" w:lineRule="exact"/>
        <w:rPr>
          <w:rFonts w:eastAsia="Calibri" w:cs="Times New Roman"/>
          <w:iCs/>
          <w:color w:val="8496B0"/>
          <w:kern w:val="0"/>
          <w:sz w:val="20"/>
          <w:lang w:eastAsia="en-US" w:bidi="ar-SA"/>
        </w:rPr>
      </w:pPr>
      <w:r>
        <w:rPr>
          <w:rFonts w:eastAsia="Calibri" w:cs="Times New Roman"/>
          <w:iCs/>
          <w:color w:val="8496B0"/>
          <w:kern w:val="0"/>
          <w:sz w:val="20"/>
          <w:lang w:eastAsia="en-US" w:bidi="ar-SA"/>
        </w:rPr>
        <w:t>Παρουσίαση των δεδομένων με απλό και κατανοητό τρόπο.</w:t>
      </w:r>
    </w:p>
    <w:p w14:paraId="72DD5BE4" w14:textId="77777777" w:rsidR="00B63DE0" w:rsidRPr="00525CFD" w:rsidRDefault="00C5794C">
      <w:pPr>
        <w:pStyle w:val="Heading1"/>
        <w:ind w:start="18pt" w:hanging="18pt"/>
      </w:pPr>
      <w:r w:rsidRPr="00525CFD">
        <w:t>6. Περιορισμοί στο πλαίσιο του έργου</w:t>
      </w:r>
    </w:p>
    <w:p w14:paraId="311B2427" w14:textId="77777777" w:rsidR="00B63DE0" w:rsidRDefault="00C5794C">
      <w:pPr>
        <w:pStyle w:val="Standard"/>
        <w:spacing w:before="6pt" w:line="12pt" w:lineRule="exact"/>
      </w:pPr>
      <w:r>
        <w:rPr>
          <w:rFonts w:eastAsia="Calibri" w:cs="Times New Roman"/>
          <w:iCs/>
          <w:color w:val="8496B0"/>
          <w:kern w:val="0"/>
          <w:sz w:val="20"/>
          <w:lang w:eastAsia="en-US" w:bidi="ar-SA"/>
        </w:rPr>
        <w:t>N/A</w:t>
      </w:r>
      <w:r w:rsidRPr="00525CFD">
        <w:rPr>
          <w:rFonts w:eastAsia="Calibri" w:cs="Times New Roman"/>
          <w:iCs/>
          <w:color w:val="8496B0"/>
          <w:kern w:val="0"/>
          <w:sz w:val="20"/>
          <w:lang w:eastAsia="en-US" w:bidi="ar-SA"/>
        </w:rPr>
        <w:t>.</w:t>
      </w:r>
    </w:p>
    <w:p w14:paraId="7946BC6A" w14:textId="77777777" w:rsidR="00B63DE0" w:rsidRPr="00525CFD" w:rsidRDefault="00C5794C">
      <w:pPr>
        <w:pStyle w:val="Heading1"/>
        <w:ind w:start="18pt" w:hanging="18pt"/>
      </w:pPr>
      <w:r w:rsidRPr="00525CFD">
        <w:t>7. Παράρτημα: ακρωνύμια και συντομογραφίες</w:t>
      </w:r>
    </w:p>
    <w:p w14:paraId="29B71CF4" w14:textId="77777777" w:rsidR="00B63DE0" w:rsidRDefault="00C5794C">
      <w:pPr>
        <w:pStyle w:val="Standard"/>
        <w:spacing w:before="6pt" w:line="12pt" w:lineRule="exact"/>
      </w:pPr>
      <w:r>
        <w:rPr>
          <w:rFonts w:eastAsia="Calibri" w:cs="Times New Roman"/>
          <w:iCs/>
          <w:color w:val="8496B0"/>
          <w:kern w:val="0"/>
          <w:sz w:val="20"/>
          <w:lang w:eastAsia="en-US" w:bidi="ar-SA"/>
        </w:rPr>
        <w:t>N/A</w:t>
      </w:r>
      <w:r w:rsidRPr="00525CFD">
        <w:rPr>
          <w:rFonts w:eastAsia="Calibri" w:cs="Times New Roman"/>
          <w:iCs/>
          <w:color w:val="8496B0"/>
          <w:kern w:val="0"/>
          <w:sz w:val="20"/>
          <w:lang w:eastAsia="en-US" w:bidi="ar-SA"/>
        </w:rPr>
        <w:t>.</w:t>
      </w:r>
    </w:p>
    <w:p w14:paraId="70DE8C96" w14:textId="77777777" w:rsidR="00B63DE0" w:rsidRDefault="00B63DE0">
      <w:pPr>
        <w:pStyle w:val="Standard"/>
        <w:spacing w:before="6pt" w:line="12pt" w:lineRule="exact"/>
        <w:rPr>
          <w:rFonts w:eastAsia="Calibri" w:cs="Calibri"/>
          <w:sz w:val="24"/>
        </w:rPr>
      </w:pPr>
    </w:p>
    <w:p w14:paraId="24C44F6E" w14:textId="77777777" w:rsidR="00B63DE0" w:rsidRDefault="00B63DE0">
      <w:pPr>
        <w:pStyle w:val="Standard"/>
        <w:spacing w:before="6pt" w:line="12pt" w:lineRule="exact"/>
        <w:rPr>
          <w:rFonts w:eastAsia="Calibri" w:cs="Calibri"/>
          <w:sz w:val="20"/>
        </w:rPr>
      </w:pPr>
    </w:p>
    <w:p w14:paraId="1A27E908" w14:textId="77777777" w:rsidR="00B63DE0" w:rsidRDefault="00B63DE0">
      <w:pPr>
        <w:pStyle w:val="Standard"/>
        <w:spacing w:before="6pt" w:line="12pt" w:lineRule="exact"/>
        <w:rPr>
          <w:rFonts w:eastAsia="Calibri" w:cs="Calibri"/>
          <w:sz w:val="20"/>
        </w:rPr>
      </w:pPr>
    </w:p>
    <w:p w14:paraId="0823A8FB" w14:textId="77777777" w:rsidR="00B63DE0" w:rsidRDefault="00B63DE0">
      <w:pPr>
        <w:pStyle w:val="Standard"/>
        <w:spacing w:before="6pt" w:line="12pt" w:lineRule="exact"/>
        <w:rPr>
          <w:rFonts w:eastAsia="Calibri" w:cs="Calibri"/>
          <w:sz w:val="20"/>
        </w:rPr>
      </w:pPr>
    </w:p>
    <w:p w14:paraId="5B166D30" w14:textId="77777777" w:rsidR="00B63DE0" w:rsidRDefault="00B63DE0">
      <w:pPr>
        <w:pStyle w:val="Standard"/>
        <w:spacing w:before="6pt" w:line="12pt" w:lineRule="exact"/>
      </w:pPr>
    </w:p>
    <w:sectPr w:rsidR="00B63DE0">
      <w:pgSz w:w="612pt" w:h="792pt"/>
      <w:pgMar w:top="72pt" w:right="72pt" w:bottom="72pt" w:left="72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6E75CB0" w14:textId="77777777" w:rsidR="00C5794C" w:rsidRDefault="00C5794C">
      <w:r>
        <w:separator/>
      </w:r>
    </w:p>
  </w:endnote>
  <w:endnote w:type="continuationSeparator" w:id="0">
    <w:p w14:paraId="0E5E9C53" w14:textId="77777777" w:rsidR="00C5794C" w:rsidRDefault="00C5794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EFF" w:usb1="C000247B" w:usb2="00000009" w:usb3="00000000" w:csb0="000001FF" w:csb1="00000000"/>
  </w:font>
  <w:font w:name="NSimSun">
    <w:panose1 w:val="02010609030101010101"/>
    <w:charset w:characterSet="GBK"/>
    <w:family w:val="modern"/>
    <w:pitch w:val="fixed"/>
    <w:sig w:usb0="0000028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Liberation Sans">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D4543B8" w14:textId="77777777" w:rsidR="00C5794C" w:rsidRDefault="00C5794C">
      <w:r>
        <w:rPr>
          <w:color w:val="000000"/>
        </w:rPr>
        <w:separator/>
      </w:r>
    </w:p>
  </w:footnote>
  <w:footnote w:type="continuationSeparator" w:id="0">
    <w:p w14:paraId="3332A832" w14:textId="77777777" w:rsidR="00C5794C" w:rsidRDefault="00C5794C">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03D5612"/>
    <w:multiLevelType w:val="multilevel"/>
    <w:tmpl w:val="76F05C8A"/>
    <w:styleLink w:val="WWNum7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 w15:restartNumberingAfterBreak="0">
    <w:nsid w:val="02F81F9A"/>
    <w:multiLevelType w:val="multilevel"/>
    <w:tmpl w:val="04B84CCA"/>
    <w:styleLink w:val="WWNum41"/>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 w15:restartNumberingAfterBreak="0">
    <w:nsid w:val="06DF5A8D"/>
    <w:multiLevelType w:val="multilevel"/>
    <w:tmpl w:val="1422C2D2"/>
    <w:styleLink w:val="WWNum5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3" w15:restartNumberingAfterBreak="0">
    <w:nsid w:val="09651173"/>
    <w:multiLevelType w:val="multilevel"/>
    <w:tmpl w:val="36D849E4"/>
    <w:styleLink w:val="WWNum17"/>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4" w15:restartNumberingAfterBreak="0">
    <w:nsid w:val="0A504B6B"/>
    <w:multiLevelType w:val="multilevel"/>
    <w:tmpl w:val="F7DEB868"/>
    <w:styleLink w:val="WWNum82"/>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5" w15:restartNumberingAfterBreak="0">
    <w:nsid w:val="104C5D84"/>
    <w:multiLevelType w:val="multilevel"/>
    <w:tmpl w:val="9B9C1FD6"/>
    <w:styleLink w:val="WWNum84"/>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6" w15:restartNumberingAfterBreak="0">
    <w:nsid w:val="27F63E6F"/>
    <w:multiLevelType w:val="multilevel"/>
    <w:tmpl w:val="F0B4E568"/>
    <w:styleLink w:val="WWNum6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7" w15:restartNumberingAfterBreak="0">
    <w:nsid w:val="29D0456E"/>
    <w:multiLevelType w:val="multilevel"/>
    <w:tmpl w:val="9E6AB7DC"/>
    <w:styleLink w:val="WWNum51"/>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8" w15:restartNumberingAfterBreak="0">
    <w:nsid w:val="2E565099"/>
    <w:multiLevelType w:val="multilevel"/>
    <w:tmpl w:val="625618C0"/>
    <w:styleLink w:val="WWNum4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9" w15:restartNumberingAfterBreak="0">
    <w:nsid w:val="3DDA1BB0"/>
    <w:multiLevelType w:val="multilevel"/>
    <w:tmpl w:val="EE2488EA"/>
    <w:styleLink w:val="WWNum75"/>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0" w15:restartNumberingAfterBreak="0">
    <w:nsid w:val="41F51BD1"/>
    <w:multiLevelType w:val="multilevel"/>
    <w:tmpl w:val="999EAC4C"/>
    <w:styleLink w:val="WWNum58"/>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1" w15:restartNumberingAfterBreak="0">
    <w:nsid w:val="4298163C"/>
    <w:multiLevelType w:val="multilevel"/>
    <w:tmpl w:val="45DC541A"/>
    <w:styleLink w:val="WWNum62"/>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2" w15:restartNumberingAfterBreak="0">
    <w:nsid w:val="43F5536C"/>
    <w:multiLevelType w:val="multilevel"/>
    <w:tmpl w:val="5F58122C"/>
    <w:styleLink w:val="WWNum21"/>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3" w15:restartNumberingAfterBreak="0">
    <w:nsid w:val="463E0BDA"/>
    <w:multiLevelType w:val="multilevel"/>
    <w:tmpl w:val="B3EE2256"/>
    <w:styleLink w:val="WWNum8"/>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4" w15:restartNumberingAfterBreak="0">
    <w:nsid w:val="4736374B"/>
    <w:multiLevelType w:val="multilevel"/>
    <w:tmpl w:val="07689E00"/>
    <w:styleLink w:val="WWNum32"/>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5" w15:restartNumberingAfterBreak="0">
    <w:nsid w:val="4B6117B5"/>
    <w:multiLevelType w:val="multilevel"/>
    <w:tmpl w:val="7DB29940"/>
    <w:styleLink w:val="WWNum25"/>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6" w15:restartNumberingAfterBreak="0">
    <w:nsid w:val="4B94259B"/>
    <w:multiLevelType w:val="multilevel"/>
    <w:tmpl w:val="B9A20B1C"/>
    <w:styleLink w:val="WWNum3"/>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7" w15:restartNumberingAfterBreak="0">
    <w:nsid w:val="525D0FE1"/>
    <w:multiLevelType w:val="multilevel"/>
    <w:tmpl w:val="DC321D52"/>
    <w:styleLink w:val="WWNum15"/>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8" w15:restartNumberingAfterBreak="0">
    <w:nsid w:val="55EC7D6B"/>
    <w:multiLevelType w:val="multilevel"/>
    <w:tmpl w:val="8BE0BAF4"/>
    <w:styleLink w:val="WWNum1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9" w15:restartNumberingAfterBreak="0">
    <w:nsid w:val="58881D70"/>
    <w:multiLevelType w:val="multilevel"/>
    <w:tmpl w:val="FE98C87E"/>
    <w:styleLink w:val="WWNum39"/>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0" w15:restartNumberingAfterBreak="0">
    <w:nsid w:val="635741E7"/>
    <w:multiLevelType w:val="multilevel"/>
    <w:tmpl w:val="F926C8BE"/>
    <w:styleLink w:val="WWNum64"/>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1" w15:restartNumberingAfterBreak="0">
    <w:nsid w:val="64751E43"/>
    <w:multiLevelType w:val="multilevel"/>
    <w:tmpl w:val="2A5467A4"/>
    <w:styleLink w:val="WWNum3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2" w15:restartNumberingAfterBreak="0">
    <w:nsid w:val="670626B5"/>
    <w:multiLevelType w:val="multilevel"/>
    <w:tmpl w:val="55365A3A"/>
    <w:styleLink w:val="WWNum68"/>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3" w15:restartNumberingAfterBreak="0">
    <w:nsid w:val="6C83373C"/>
    <w:multiLevelType w:val="multilevel"/>
    <w:tmpl w:val="8878F6B4"/>
    <w:styleLink w:val="WWNum86"/>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4" w15:restartNumberingAfterBreak="0">
    <w:nsid w:val="739A285C"/>
    <w:multiLevelType w:val="multilevel"/>
    <w:tmpl w:val="074899AA"/>
    <w:styleLink w:val="WWNum37"/>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5" w15:restartNumberingAfterBreak="0">
    <w:nsid w:val="7AB84698"/>
    <w:multiLevelType w:val="multilevel"/>
    <w:tmpl w:val="E984F422"/>
    <w:styleLink w:val="WWNum46"/>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6" w15:restartNumberingAfterBreak="0">
    <w:nsid w:val="7C4666E5"/>
    <w:multiLevelType w:val="multilevel"/>
    <w:tmpl w:val="7C2C3EDE"/>
    <w:styleLink w:val="WWNum80"/>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27" w15:restartNumberingAfterBreak="0">
    <w:nsid w:val="7F7C193C"/>
    <w:multiLevelType w:val="multilevel"/>
    <w:tmpl w:val="8CF88004"/>
    <w:styleLink w:val="WWNum19"/>
    <w:lvl w:ilvl="0">
      <w:numFmt w:val="bullet"/>
      <w:lvlText w:val="•"/>
      <w:lvlJc w:val="start"/>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num w:numId="1">
    <w:abstractNumId w:val="16"/>
  </w:num>
  <w:num w:numId="2">
    <w:abstractNumId w:val="13"/>
  </w:num>
  <w:num w:numId="3">
    <w:abstractNumId w:val="18"/>
  </w:num>
  <w:num w:numId="4">
    <w:abstractNumId w:val="17"/>
  </w:num>
  <w:num w:numId="5">
    <w:abstractNumId w:val="3"/>
  </w:num>
  <w:num w:numId="6">
    <w:abstractNumId w:val="27"/>
  </w:num>
  <w:num w:numId="7">
    <w:abstractNumId w:val="12"/>
  </w:num>
  <w:num w:numId="8">
    <w:abstractNumId w:val="15"/>
  </w:num>
  <w:num w:numId="9">
    <w:abstractNumId w:val="21"/>
  </w:num>
  <w:num w:numId="10">
    <w:abstractNumId w:val="14"/>
  </w:num>
  <w:num w:numId="11">
    <w:abstractNumId w:val="24"/>
  </w:num>
  <w:num w:numId="12">
    <w:abstractNumId w:val="19"/>
  </w:num>
  <w:num w:numId="13">
    <w:abstractNumId w:val="1"/>
  </w:num>
  <w:num w:numId="14">
    <w:abstractNumId w:val="8"/>
  </w:num>
  <w:num w:numId="15">
    <w:abstractNumId w:val="25"/>
  </w:num>
  <w:num w:numId="16">
    <w:abstractNumId w:val="7"/>
  </w:num>
  <w:num w:numId="17">
    <w:abstractNumId w:val="2"/>
  </w:num>
  <w:num w:numId="18">
    <w:abstractNumId w:val="10"/>
  </w:num>
  <w:num w:numId="19">
    <w:abstractNumId w:val="6"/>
  </w:num>
  <w:num w:numId="20">
    <w:abstractNumId w:val="11"/>
  </w:num>
  <w:num w:numId="21">
    <w:abstractNumId w:val="20"/>
  </w:num>
  <w:num w:numId="22">
    <w:abstractNumId w:val="22"/>
  </w:num>
  <w:num w:numId="23">
    <w:abstractNumId w:val="0"/>
  </w:num>
  <w:num w:numId="24">
    <w:abstractNumId w:val="9"/>
  </w:num>
  <w:num w:numId="25">
    <w:abstractNumId w:val="26"/>
  </w:num>
  <w:num w:numId="26">
    <w:abstractNumId w:val="4"/>
  </w:num>
  <w:num w:numId="27">
    <w:abstractNumId w:val="5"/>
  </w:num>
  <w:num w:numId="2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5.45pt"/>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3DE0"/>
    <w:rsid w:val="00525CFD"/>
    <w:rsid w:val="00B63DE0"/>
    <w:rsid w:val="00C57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BF042A"/>
  <w15:docId w15:val="{CFA787DB-ACC0-4EE9-8C21-24036355814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Arial"/>
        <w:kern w:val="3"/>
        <w:sz w:val="22"/>
        <w:szCs w:val="24"/>
        <w:lang w:val="el-G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widowControl/>
      <w:suppressAutoHyphens w:val="0"/>
      <w:snapToGrid w:val="0"/>
      <w:spacing w:before="30pt"/>
      <w:textAlignment w:val="auto"/>
      <w:outlineLvl w:val="0"/>
    </w:pPr>
    <w:rPr>
      <w:rFonts w:ascii="Calibri Light" w:eastAsia="Times New Roman" w:hAnsi="Calibri Light" w:cs="Times New Roman"/>
      <w:kern w:val="0"/>
      <w:sz w:val="32"/>
      <w:szCs w:val="32"/>
      <w:lang w:eastAsia="en-US" w:bidi="ar-SA"/>
    </w:rPr>
  </w:style>
  <w:style w:type="paragraph" w:styleId="Heading2">
    <w:name w:val="heading 2"/>
    <w:basedOn w:val="Normal"/>
    <w:next w:val="Normal"/>
    <w:uiPriority w:val="9"/>
    <w:unhideWhenUsed/>
    <w:qFormat/>
    <w:pPr>
      <w:keepNext/>
      <w:keepLines/>
      <w:widowControl/>
      <w:suppressAutoHyphens w:val="0"/>
      <w:snapToGrid w:val="0"/>
      <w:spacing w:before="12pt"/>
      <w:ind w:start="28.35pt" w:hanging="28.35pt"/>
      <w:textAlignment w:val="auto"/>
      <w:outlineLvl w:val="1"/>
    </w:pPr>
    <w:rPr>
      <w:rFonts w:ascii="Calibri Light" w:eastAsia="Times New Roman" w:hAnsi="Calibri Light" w:cs="Times New Roman"/>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12pt" w:after="6pt"/>
    </w:pPr>
    <w:rPr>
      <w:rFonts w:ascii="Liberation Sans" w:eastAsia="Microsoft YaHei" w:hAnsi="Liberation Sans"/>
      <w:sz w:val="28"/>
      <w:szCs w:val="28"/>
    </w:rPr>
  </w:style>
  <w:style w:type="paragraph" w:customStyle="1" w:styleId="Textbody">
    <w:name w:val="Text body"/>
    <w:basedOn w:val="Standard"/>
    <w:pPr>
      <w:spacing w:after="7pt" w:line="13.80pt" w:lineRule="auto"/>
    </w:pPr>
  </w:style>
  <w:style w:type="paragraph" w:styleId="List">
    <w:name w:val="List"/>
    <w:basedOn w:val="Textbody"/>
    <w:rPr>
      <w:sz w:val="24"/>
    </w:rPr>
  </w:style>
  <w:style w:type="paragraph" w:styleId="Caption">
    <w:name w:val="caption"/>
    <w:basedOn w:val="Standard"/>
    <w:pPr>
      <w:suppressLineNumbers/>
      <w:spacing w:before="6pt" w:after="6pt"/>
    </w:pPr>
    <w:rPr>
      <w:i/>
      <w:iCs/>
      <w:sz w:val="24"/>
    </w:rPr>
  </w:style>
  <w:style w:type="paragraph" w:customStyle="1" w:styleId="Index">
    <w:name w:val="Index"/>
    <w:basedOn w:val="Standard"/>
    <w:pPr>
      <w:suppressLineNumbers/>
    </w:pPr>
    <w:rPr>
      <w:sz w:val="24"/>
    </w:rPr>
  </w:style>
  <w:style w:type="paragraph" w:customStyle="1" w:styleId="Description">
    <w:name w:val="Description"/>
    <w:basedOn w:val="Normal"/>
    <w:pPr>
      <w:widowControl/>
      <w:suppressAutoHyphens w:val="0"/>
      <w:snapToGrid w:val="0"/>
      <w:spacing w:before="6pt"/>
      <w:textAlignment w:val="auto"/>
    </w:pPr>
    <w:rPr>
      <w:rFonts w:eastAsia="Calibri" w:cs="Times New Roman"/>
      <w:i/>
      <w:color w:val="8496B0"/>
      <w:kern w:val="0"/>
      <w:sz w:val="20"/>
      <w:lang w:eastAsia="en-US" w:bidi="ar-SA"/>
    </w:rPr>
  </w:style>
  <w:style w:type="paragraph" w:styleId="Title">
    <w:name w:val="Title"/>
    <w:basedOn w:val="Normal"/>
    <w:next w:val="Normal"/>
    <w:uiPriority w:val="10"/>
    <w:qFormat/>
    <w:pPr>
      <w:widowControl/>
      <w:suppressAutoHyphens w:val="0"/>
      <w:snapToGrid w:val="0"/>
      <w:textAlignment w:val="auto"/>
    </w:pPr>
    <w:rPr>
      <w:rFonts w:ascii="Calibri Light" w:eastAsia="Times New Roman" w:hAnsi="Calibri Light" w:cs="Times New Roman"/>
      <w:spacing w:val="-10"/>
      <w:sz w:val="56"/>
      <w:szCs w:val="56"/>
      <w:lang w:eastAsia="en-US" w:bidi="ar-SA"/>
    </w:rPr>
  </w:style>
  <w:style w:type="character" w:customStyle="1" w:styleId="TitleChar">
    <w:name w:val="Title Char"/>
    <w:basedOn w:val="DefaultParagraphFont"/>
    <w:rPr>
      <w:rFonts w:ascii="Calibri Light" w:eastAsia="Times New Roman" w:hAnsi="Calibri Light" w:cs="Times New Roman"/>
      <w:spacing w:val="-10"/>
      <w:kern w:val="3"/>
      <w:sz w:val="56"/>
      <w:szCs w:val="56"/>
      <w:lang w:eastAsia="en-US" w:bidi="ar-SA"/>
    </w:rPr>
  </w:style>
  <w:style w:type="paragraph" w:styleId="Subtitle">
    <w:name w:val="Subtitle"/>
    <w:basedOn w:val="Normal"/>
    <w:next w:val="Normal"/>
    <w:uiPriority w:val="11"/>
    <w:qFormat/>
    <w:pPr>
      <w:widowControl/>
      <w:suppressAutoHyphens w:val="0"/>
      <w:snapToGrid w:val="0"/>
      <w:spacing w:before="6pt" w:after="8pt"/>
      <w:textAlignment w:val="auto"/>
    </w:pPr>
    <w:rPr>
      <w:rFonts w:eastAsia="Times New Roman" w:cs="Times New Roman"/>
      <w:color w:val="5A5A5A"/>
      <w:spacing w:val="15"/>
      <w:kern w:val="0"/>
      <w:sz w:val="28"/>
      <w:szCs w:val="22"/>
      <w:lang w:eastAsia="en-US" w:bidi="ar-SA"/>
    </w:rPr>
  </w:style>
  <w:style w:type="character" w:customStyle="1" w:styleId="SubtitleChar">
    <w:name w:val="Subtitle Char"/>
    <w:basedOn w:val="DefaultParagraphFont"/>
    <w:rPr>
      <w:rFonts w:ascii="Calibri" w:eastAsia="Times New Roman" w:hAnsi="Calibri" w:cs="Times New Roman"/>
      <w:color w:val="5A5A5A"/>
      <w:spacing w:val="15"/>
      <w:kern w:val="0"/>
      <w:sz w:val="28"/>
      <w:szCs w:val="22"/>
      <w:lang w:eastAsia="en-US" w:bidi="ar-SA"/>
    </w:rPr>
  </w:style>
  <w:style w:type="character" w:customStyle="1" w:styleId="Heading1Char">
    <w:name w:val="Heading 1 Char"/>
    <w:basedOn w:val="DefaultParagraphFont"/>
    <w:rPr>
      <w:rFonts w:ascii="Calibri Light" w:eastAsia="Times New Roman" w:hAnsi="Calibri Light" w:cs="Times New Roman"/>
      <w:kern w:val="0"/>
      <w:sz w:val="32"/>
      <w:szCs w:val="32"/>
      <w:lang w:eastAsia="en-US" w:bidi="ar-SA"/>
    </w:rPr>
  </w:style>
  <w:style w:type="character" w:customStyle="1" w:styleId="Heading2Char">
    <w:name w:val="Heading 2 Char"/>
    <w:basedOn w:val="DefaultParagraphFont"/>
    <w:rPr>
      <w:rFonts w:ascii="Calibri Light" w:eastAsia="Times New Roman" w:hAnsi="Calibri Light" w:cs="Times New Roman"/>
      <w:kern w:val="0"/>
      <w:sz w:val="26"/>
      <w:szCs w:val="26"/>
      <w:lang w:eastAsia="en-US" w:bidi="ar-SA"/>
    </w:rPr>
  </w:style>
  <w:style w:type="numbering" w:customStyle="1" w:styleId="WWNum3">
    <w:name w:val="WWNum3"/>
    <w:basedOn w:val="NoList"/>
    <w:pPr>
      <w:numPr>
        <w:numId w:val="1"/>
      </w:numPr>
    </w:pPr>
  </w:style>
  <w:style w:type="numbering" w:customStyle="1" w:styleId="WWNum8">
    <w:name w:val="WWNum8"/>
    <w:basedOn w:val="NoList"/>
    <w:pPr>
      <w:numPr>
        <w:numId w:val="2"/>
      </w:numPr>
    </w:pPr>
  </w:style>
  <w:style w:type="numbering" w:customStyle="1" w:styleId="WWNum10">
    <w:name w:val="WWNum10"/>
    <w:basedOn w:val="NoList"/>
    <w:pPr>
      <w:numPr>
        <w:numId w:val="3"/>
      </w:numPr>
    </w:pPr>
  </w:style>
  <w:style w:type="numbering" w:customStyle="1" w:styleId="WWNum15">
    <w:name w:val="WWNum15"/>
    <w:basedOn w:val="NoList"/>
    <w:pPr>
      <w:numPr>
        <w:numId w:val="4"/>
      </w:numPr>
    </w:pPr>
  </w:style>
  <w:style w:type="numbering" w:customStyle="1" w:styleId="WWNum17">
    <w:name w:val="WWNum17"/>
    <w:basedOn w:val="NoList"/>
    <w:pPr>
      <w:numPr>
        <w:numId w:val="5"/>
      </w:numPr>
    </w:pPr>
  </w:style>
  <w:style w:type="numbering" w:customStyle="1" w:styleId="WWNum19">
    <w:name w:val="WWNum19"/>
    <w:basedOn w:val="NoList"/>
    <w:pPr>
      <w:numPr>
        <w:numId w:val="6"/>
      </w:numPr>
    </w:pPr>
  </w:style>
  <w:style w:type="numbering" w:customStyle="1" w:styleId="WWNum21">
    <w:name w:val="WWNum21"/>
    <w:basedOn w:val="NoList"/>
    <w:pPr>
      <w:numPr>
        <w:numId w:val="7"/>
      </w:numPr>
    </w:pPr>
  </w:style>
  <w:style w:type="numbering" w:customStyle="1" w:styleId="WWNum25">
    <w:name w:val="WWNum25"/>
    <w:basedOn w:val="NoList"/>
    <w:pPr>
      <w:numPr>
        <w:numId w:val="8"/>
      </w:numPr>
    </w:pPr>
  </w:style>
  <w:style w:type="numbering" w:customStyle="1" w:styleId="WWNum30">
    <w:name w:val="WWNum30"/>
    <w:basedOn w:val="NoList"/>
    <w:pPr>
      <w:numPr>
        <w:numId w:val="9"/>
      </w:numPr>
    </w:pPr>
  </w:style>
  <w:style w:type="numbering" w:customStyle="1" w:styleId="WWNum32">
    <w:name w:val="WWNum32"/>
    <w:basedOn w:val="NoList"/>
    <w:pPr>
      <w:numPr>
        <w:numId w:val="10"/>
      </w:numPr>
    </w:pPr>
  </w:style>
  <w:style w:type="numbering" w:customStyle="1" w:styleId="WWNum37">
    <w:name w:val="WWNum37"/>
    <w:basedOn w:val="NoList"/>
    <w:pPr>
      <w:numPr>
        <w:numId w:val="11"/>
      </w:numPr>
    </w:pPr>
  </w:style>
  <w:style w:type="numbering" w:customStyle="1" w:styleId="WWNum39">
    <w:name w:val="WWNum39"/>
    <w:basedOn w:val="NoList"/>
    <w:pPr>
      <w:numPr>
        <w:numId w:val="12"/>
      </w:numPr>
    </w:pPr>
  </w:style>
  <w:style w:type="numbering" w:customStyle="1" w:styleId="WWNum41">
    <w:name w:val="WWNum41"/>
    <w:basedOn w:val="NoList"/>
    <w:pPr>
      <w:numPr>
        <w:numId w:val="13"/>
      </w:numPr>
    </w:pPr>
  </w:style>
  <w:style w:type="numbering" w:customStyle="1" w:styleId="WWNum43">
    <w:name w:val="WWNum43"/>
    <w:basedOn w:val="NoList"/>
    <w:pPr>
      <w:numPr>
        <w:numId w:val="14"/>
      </w:numPr>
    </w:pPr>
  </w:style>
  <w:style w:type="numbering" w:customStyle="1" w:styleId="WWNum46">
    <w:name w:val="WWNum46"/>
    <w:basedOn w:val="NoList"/>
    <w:pPr>
      <w:numPr>
        <w:numId w:val="15"/>
      </w:numPr>
    </w:pPr>
  </w:style>
  <w:style w:type="numbering" w:customStyle="1" w:styleId="WWNum51">
    <w:name w:val="WWNum51"/>
    <w:basedOn w:val="NoList"/>
    <w:pPr>
      <w:numPr>
        <w:numId w:val="16"/>
      </w:numPr>
    </w:pPr>
  </w:style>
  <w:style w:type="numbering" w:customStyle="1" w:styleId="WWNum53">
    <w:name w:val="WWNum53"/>
    <w:basedOn w:val="NoList"/>
    <w:pPr>
      <w:numPr>
        <w:numId w:val="17"/>
      </w:numPr>
    </w:pPr>
  </w:style>
  <w:style w:type="numbering" w:customStyle="1" w:styleId="WWNum58">
    <w:name w:val="WWNum58"/>
    <w:basedOn w:val="NoList"/>
    <w:pPr>
      <w:numPr>
        <w:numId w:val="18"/>
      </w:numPr>
    </w:pPr>
  </w:style>
  <w:style w:type="numbering" w:customStyle="1" w:styleId="WWNum60">
    <w:name w:val="WWNum60"/>
    <w:basedOn w:val="NoList"/>
    <w:pPr>
      <w:numPr>
        <w:numId w:val="19"/>
      </w:numPr>
    </w:pPr>
  </w:style>
  <w:style w:type="numbering" w:customStyle="1" w:styleId="WWNum62">
    <w:name w:val="WWNum62"/>
    <w:basedOn w:val="NoList"/>
    <w:pPr>
      <w:numPr>
        <w:numId w:val="20"/>
      </w:numPr>
    </w:pPr>
  </w:style>
  <w:style w:type="numbering" w:customStyle="1" w:styleId="WWNum64">
    <w:name w:val="WWNum64"/>
    <w:basedOn w:val="NoList"/>
    <w:pPr>
      <w:numPr>
        <w:numId w:val="21"/>
      </w:numPr>
    </w:pPr>
  </w:style>
  <w:style w:type="numbering" w:customStyle="1" w:styleId="WWNum68">
    <w:name w:val="WWNum68"/>
    <w:basedOn w:val="NoList"/>
    <w:pPr>
      <w:numPr>
        <w:numId w:val="22"/>
      </w:numPr>
    </w:pPr>
  </w:style>
  <w:style w:type="numbering" w:customStyle="1" w:styleId="WWNum73">
    <w:name w:val="WWNum73"/>
    <w:basedOn w:val="NoList"/>
    <w:pPr>
      <w:numPr>
        <w:numId w:val="23"/>
      </w:numPr>
    </w:pPr>
  </w:style>
  <w:style w:type="numbering" w:customStyle="1" w:styleId="WWNum75">
    <w:name w:val="WWNum75"/>
    <w:basedOn w:val="NoList"/>
    <w:pPr>
      <w:numPr>
        <w:numId w:val="24"/>
      </w:numPr>
    </w:pPr>
  </w:style>
  <w:style w:type="numbering" w:customStyle="1" w:styleId="WWNum80">
    <w:name w:val="WWNum80"/>
    <w:basedOn w:val="NoList"/>
    <w:pPr>
      <w:numPr>
        <w:numId w:val="25"/>
      </w:numPr>
    </w:pPr>
  </w:style>
  <w:style w:type="numbering" w:customStyle="1" w:styleId="WWNum82">
    <w:name w:val="WWNum82"/>
    <w:basedOn w:val="NoList"/>
    <w:pPr>
      <w:numPr>
        <w:numId w:val="26"/>
      </w:numPr>
    </w:pPr>
  </w:style>
  <w:style w:type="numbering" w:customStyle="1" w:styleId="WWNum84">
    <w:name w:val="WWNum84"/>
    <w:basedOn w:val="NoList"/>
    <w:pPr>
      <w:numPr>
        <w:numId w:val="27"/>
      </w:numPr>
    </w:pPr>
  </w:style>
  <w:style w:type="numbering" w:customStyle="1" w:styleId="WWNum86">
    <w:name w:val="WWNum86"/>
    <w:basedOn w:val="NoList"/>
    <w:pPr>
      <w:numPr>
        <w:numId w:val="28"/>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1.jpe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Normal.dot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8</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StratosKrp 66</cp:lastModifiedBy>
  <cp:revision>2</cp:revision>
  <dcterms:created xsi:type="dcterms:W3CDTF">2020-03-05T11:13:00Z</dcterms:created>
  <dcterms:modified xsi:type="dcterms:W3CDTF">2020-03-05T11:13:00Z</dcterms:modified>
</cp:coreProperties>
</file>